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240"/>
      </w:tblGrid>
      <w:tr w:rsidR="00B0688D" w14:paraId="54EAD299" w14:textId="77777777" w:rsidTr="00B0688D">
        <w:trPr>
          <w:trHeight w:val="1771"/>
        </w:trPr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14:paraId="1755E2CF" w14:textId="77777777" w:rsidR="00B0688D" w:rsidRDefault="00B0688D" w:rsidP="007057F4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26E6132" wp14:editId="4F93959A">
                      <wp:extent cx="3696236" cy="1339403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96236" cy="133940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57402C5" w14:textId="77777777" w:rsidR="009875C8" w:rsidRDefault="002E0194" w:rsidP="002E0194">
                                  <w:pPr>
                                    <w:pStyle w:val="Title"/>
                                  </w:pPr>
                                  <w:r w:rsidRPr="002E0194">
                                    <w:t>BUSINES</w:t>
                                  </w:r>
                                </w:p>
                                <w:p w14:paraId="0E9B0DDF" w14:textId="77777777" w:rsidR="00B0688D" w:rsidRPr="002E0194" w:rsidRDefault="00B0688D" w:rsidP="002E0194">
                                  <w:pPr>
                                    <w:pStyle w:val="Title"/>
                                  </w:pPr>
                                  <w:r w:rsidRPr="002E0194">
                                    <w:t>REPORT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326E6132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291.05pt;height:10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" filled="f" stroked="f" strokeweight=".5pt">
                      <v:textbox>
                        <w:txbxContent>
                          <w:p w14:paraId="457402C5" w14:textId="77777777" w:rsidR="009875C8" w:rsidRDefault="002E0194" w:rsidP="002E0194">
                            <w:pPr>
                              <w:pStyle w:val="Title"/>
                            </w:pPr>
                            <w:r w:rsidRPr="002E0194">
                              <w:t>BUSINES</w:t>
                            </w:r>
                          </w:p>
                          <w:p w14:paraId="0E9B0DDF" w14:textId="77777777" w:rsidR="00B0688D" w:rsidRPr="002E0194" w:rsidRDefault="00B0688D" w:rsidP="002E0194">
                            <w:pPr>
                              <w:pStyle w:val="Title"/>
                            </w:pPr>
                            <w:r w:rsidRPr="002E0194">
                              <w:t>REPORT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tbl>
      <w:tblPr>
        <w:tblpPr w:leftFromText="180" w:rightFromText="180" w:vertAnchor="text" w:horzAnchor="page" w:tblpX="954" w:tblpY="289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970"/>
      </w:tblGrid>
      <w:tr w:rsidR="00B0688D" w14:paraId="018A45D2" w14:textId="77777777" w:rsidTr="00B0688D">
        <w:trPr>
          <w:trHeight w:val="2043"/>
        </w:trPr>
        <w:tc>
          <w:tcPr>
            <w:tcW w:w="4572" w:type="dxa"/>
          </w:tcPr>
          <w:p w14:paraId="4F9E28A6" w14:textId="77777777" w:rsidR="00B0688D" w:rsidRDefault="00B0688D" w:rsidP="007057F4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6BDF1800" wp14:editId="68A896C8">
                      <wp:extent cx="2842054" cy="469557"/>
                      <wp:effectExtent l="0" t="0" r="0" b="6985"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42054" cy="4695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599945D" w14:textId="6A6BCF9A" w:rsidR="00B0688D" w:rsidRPr="00996D9A" w:rsidRDefault="00996D9A" w:rsidP="004F2231">
                                  <w:pPr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48"/>
                                      <w:szCs w:val="48"/>
                                      <w:lang w:val="en-IN"/>
                                    </w:rPr>
                                  </w:pPr>
                                  <w:r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48"/>
                                      <w:szCs w:val="48"/>
                                      <w:lang w:val="en-IN"/>
                                    </w:rPr>
                                    <w:t>UNICORN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BDF1800" id="Text Box 6" o:spid="_x0000_s1027" type="#_x0000_t202" style="width:223.8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" filled="f" stroked="f" strokeweight=".5pt">
                      <v:textbox>
                        <w:txbxContent>
                          <w:p w14:paraId="7599945D" w14:textId="6A6BCF9A" w:rsidR="00B0688D" w:rsidRPr="00996D9A" w:rsidRDefault="00996D9A" w:rsidP="004F2231">
                            <w:pPr>
                              <w:rPr>
                                <w:rFonts w:asciiTheme="majorHAnsi" w:hAnsiTheme="majorHAnsi"/>
                                <w:color w:val="0189F9" w:themeColor="accent1"/>
                                <w:sz w:val="48"/>
                                <w:szCs w:val="48"/>
                                <w:lang w:val="en-IN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0189F9" w:themeColor="accent1"/>
                                <w:sz w:val="48"/>
                                <w:szCs w:val="48"/>
                                <w:lang w:val="en-IN"/>
                              </w:rPr>
                              <w:t>UNICORN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6AD6E52" wp14:editId="11A3D658">
                      <wp:extent cx="5695950" cy="409575"/>
                      <wp:effectExtent l="0" t="0" r="0" b="0"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695950" cy="4095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BC25B6" w14:textId="0CD3E6D0" w:rsidR="00B0688D" w:rsidRPr="00996D9A" w:rsidRDefault="00996D9A" w:rsidP="007057F4">
                                  <w:pPr>
                                    <w:rPr>
                                      <w:color w:val="1FA7D6" w:themeColor="accent5" w:themeShade="BF"/>
                                      <w:sz w:val="32"/>
                                      <w:szCs w:val="32"/>
                                    </w:rPr>
                                  </w:pPr>
                                  <w:r w:rsidRPr="00996D9A">
                                    <w:rPr>
                                      <w:rFonts w:ascii="Helvetica" w:hAnsi="Helvetica" w:cs="Helvetica"/>
                                      <w:color w:val="1FA7D6" w:themeColor="accent5" w:themeShade="BF"/>
                                      <w:sz w:val="32"/>
                                      <w:szCs w:val="32"/>
                                      <w:shd w:val="clear" w:color="auto" w:fill="FFFFFF"/>
                                    </w:rPr>
                                    <w:t>Explore a unified dataset in Spreadsheets!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6AD6E52" id="Text Box 7" o:spid="_x0000_s1028" type="#_x0000_t202" style="width:448.5pt;height:3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" filled="f" stroked="f" strokeweight=".5pt">
                      <v:textbox>
                        <w:txbxContent>
                          <w:p w14:paraId="17BC25B6" w14:textId="0CD3E6D0" w:rsidR="00B0688D" w:rsidRPr="00996D9A" w:rsidRDefault="00996D9A" w:rsidP="007057F4">
                            <w:pPr>
                              <w:rPr>
                                <w:color w:val="1FA7D6" w:themeColor="accent5" w:themeShade="BF"/>
                                <w:sz w:val="32"/>
                                <w:szCs w:val="32"/>
                              </w:rPr>
                            </w:pPr>
                            <w:r w:rsidRPr="00996D9A">
                              <w:rPr>
                                <w:rFonts w:ascii="Helvetica" w:hAnsi="Helvetica" w:cs="Helvetica"/>
                                <w:color w:val="1FA7D6" w:themeColor="accent5" w:themeShade="BF"/>
                                <w:sz w:val="32"/>
                                <w:szCs w:val="32"/>
                                <w:shd w:val="clear" w:color="auto" w:fill="FFFFFF"/>
                              </w:rPr>
                              <w:t>Explore a unified dataset in Spreadsheets!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tbl>
      <w:tblPr>
        <w:tblpPr w:leftFromText="180" w:rightFromText="180" w:vertAnchor="text" w:horzAnchor="page" w:tblpX="864" w:tblpY="12413"/>
        <w:tblW w:w="130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980"/>
        <w:gridCol w:w="2060"/>
      </w:tblGrid>
      <w:tr w:rsidR="00720B61" w14:paraId="43A7D3C3" w14:textId="77777777" w:rsidTr="009A784F">
        <w:trPr>
          <w:trHeight w:val="1080"/>
        </w:trPr>
        <w:tc>
          <w:tcPr>
            <w:tcW w:w="10980" w:type="dxa"/>
            <w:vAlign w:val="center"/>
          </w:tcPr>
          <w:p w14:paraId="63F59B42" w14:textId="77777777" w:rsidR="00B0688D" w:rsidRDefault="00B0688D" w:rsidP="00A0428D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3902413" wp14:editId="44E03AA0">
                      <wp:extent cx="2914650" cy="400050"/>
                      <wp:effectExtent l="0" t="0" r="0" b="0"/>
                      <wp:docPr id="13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4650" cy="4000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5A97E4E" w14:textId="7C406DE7" w:rsidR="00B0688D" w:rsidRPr="00996D9A" w:rsidRDefault="00996D9A" w:rsidP="007057F4">
                                  <w:pPr>
                                    <w:rPr>
                                      <w:color w:val="1FA7D6" w:themeColor="accent5" w:themeShade="BF"/>
                                      <w:sz w:val="36"/>
                                      <w:szCs w:val="36"/>
                                    </w:rPr>
                                  </w:pPr>
                                  <w:r w:rsidRPr="00996D9A">
                                    <w:rPr>
                                      <w:color w:val="1FA7D6" w:themeColor="accent5" w:themeShade="BF"/>
                                      <w:sz w:val="36"/>
                                      <w:szCs w:val="36"/>
                                    </w:rPr>
                                    <w:t>Somnath PODDAR</w:t>
                                  </w:r>
                                </w:p>
                                <w:p w14:paraId="325F50A0" w14:textId="77777777" w:rsidR="00B0688D" w:rsidRPr="007057F4" w:rsidRDefault="00B0688D" w:rsidP="007057F4"/>
                                <w:p w14:paraId="0DA4DF3F" w14:textId="77777777" w:rsidR="00B0688D" w:rsidRPr="007057F4" w:rsidRDefault="00B0688D" w:rsidP="007057F4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3902413" id="Text Box 13" o:spid="_x0000_s1029" type="#_x0000_t202" style="width:229.5pt;height:3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" filled="f" stroked="f" strokeweight=".5pt">
                      <v:textbox>
                        <w:txbxContent>
                          <w:p w14:paraId="65A97E4E" w14:textId="7C406DE7" w:rsidR="00B0688D" w:rsidRPr="00996D9A" w:rsidRDefault="00996D9A" w:rsidP="007057F4">
                            <w:pPr>
                              <w:rPr>
                                <w:color w:val="1FA7D6" w:themeColor="accent5" w:themeShade="BF"/>
                                <w:sz w:val="36"/>
                                <w:szCs w:val="36"/>
                              </w:rPr>
                            </w:pPr>
                            <w:r w:rsidRPr="00996D9A">
                              <w:rPr>
                                <w:color w:val="1FA7D6" w:themeColor="accent5" w:themeShade="BF"/>
                                <w:sz w:val="36"/>
                                <w:szCs w:val="36"/>
                              </w:rPr>
                              <w:t>Somnath PODDAR</w:t>
                            </w:r>
                          </w:p>
                          <w:p w14:paraId="325F50A0" w14:textId="77777777" w:rsidR="00B0688D" w:rsidRPr="007057F4" w:rsidRDefault="00B0688D" w:rsidP="007057F4"/>
                          <w:p w14:paraId="0DA4DF3F" w14:textId="77777777" w:rsidR="00B0688D" w:rsidRPr="007057F4" w:rsidRDefault="00B0688D" w:rsidP="007057F4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4A8E13E3" w14:textId="77777777" w:rsidR="00A0428D" w:rsidRDefault="00A0428D" w:rsidP="00A0428D"/>
          <w:p w14:paraId="08CFA839" w14:textId="77777777" w:rsidR="00A0428D" w:rsidRDefault="00A0428D" w:rsidP="00A0428D"/>
          <w:p w14:paraId="3B5A6A2D" w14:textId="74137B36" w:rsidR="00A0428D" w:rsidRDefault="00A0428D" w:rsidP="00A0428D">
            <w:pPr>
              <w:pStyle w:val="notion-list-item"/>
              <w:numPr>
                <w:ilvl w:val="0"/>
                <w:numId w:val="24"/>
              </w:numPr>
              <w:shd w:val="clear" w:color="auto" w:fill="FFFFFF"/>
              <w:spacing w:before="30" w:beforeAutospacing="0" w:after="30" w:afterAutospacing="0"/>
              <w:rPr>
                <w:rStyle w:val="Strong"/>
                <w:rFonts w:ascii="Helvetica" w:hAnsi="Helvetica" w:cs="Helvetica"/>
                <w:color w:val="1FA7D6" w:themeColor="accent5" w:themeShade="BF"/>
              </w:rPr>
            </w:pPr>
            <w:r w:rsidRPr="00A0428D">
              <w:rPr>
                <w:rStyle w:val="Strong"/>
                <w:rFonts w:ascii="Helvetica" w:hAnsi="Helvetica" w:cs="Helvetica"/>
                <w:color w:val="1FA7D6" w:themeColor="accent5" w:themeShade="BF"/>
              </w:rPr>
              <w:lastRenderedPageBreak/>
              <w:t>What was the city with the highest sales?</w:t>
            </w:r>
          </w:p>
          <w:p w14:paraId="2A6AB510" w14:textId="72DEA8F8" w:rsidR="00A0428D" w:rsidRPr="00A0428D" w:rsidRDefault="00F46ACF" w:rsidP="00A0428D">
            <w:pPr>
              <w:pStyle w:val="notion-list-item"/>
              <w:shd w:val="clear" w:color="auto" w:fill="FFFFFF"/>
              <w:spacing w:before="30" w:beforeAutospacing="0" w:after="30" w:afterAutospacing="0"/>
              <w:rPr>
                <w:rStyle w:val="Strong"/>
                <w:rFonts w:ascii="Helvetica" w:hAnsi="Helvetica" w:cs="Helvetica"/>
                <w:color w:val="1FA7D6" w:themeColor="accent5" w:themeShade="BF"/>
              </w:rPr>
            </w:pPr>
            <w:r>
              <w:rPr>
                <w:noProof/>
              </w:rPr>
              <w:drawing>
                <wp:inline distT="0" distB="0" distL="0" distR="0" wp14:anchorId="6305167F" wp14:editId="553CEF43">
                  <wp:extent cx="3676650" cy="1400175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E04775" w14:textId="232244B9" w:rsidR="00A0428D" w:rsidRDefault="00A0428D" w:rsidP="00A0428D">
            <w:pPr>
              <w:pStyle w:val="notion-list-item"/>
              <w:shd w:val="clear" w:color="auto" w:fill="FFFFFF"/>
              <w:spacing w:before="30" w:beforeAutospacing="0" w:after="30" w:afterAutospacing="0"/>
              <w:rPr>
                <w:rStyle w:val="Strong"/>
                <w:rFonts w:ascii="Helvetica" w:hAnsi="Helvetica" w:cs="Helvetica"/>
                <w:color w:val="37352F"/>
              </w:rPr>
            </w:pPr>
          </w:p>
          <w:p w14:paraId="74B3324A" w14:textId="77777777" w:rsidR="00A0428D" w:rsidRDefault="00A0428D" w:rsidP="00A0428D">
            <w:pPr>
              <w:pStyle w:val="notion-list-item"/>
              <w:shd w:val="clear" w:color="auto" w:fill="FFFFFF"/>
              <w:spacing w:before="30" w:beforeAutospacing="0" w:after="30" w:afterAutospacing="0"/>
              <w:rPr>
                <w:rFonts w:ascii="Helvetica" w:hAnsi="Helvetica" w:cs="Helvetica"/>
                <w:color w:val="37352F"/>
              </w:rPr>
            </w:pPr>
          </w:p>
          <w:p w14:paraId="16A8165E" w14:textId="370F3922" w:rsidR="00A0428D" w:rsidRDefault="00A0428D" w:rsidP="00F46ACF">
            <w:pPr>
              <w:pStyle w:val="notion-list-item"/>
              <w:numPr>
                <w:ilvl w:val="0"/>
                <w:numId w:val="24"/>
              </w:numPr>
              <w:shd w:val="clear" w:color="auto" w:fill="FFFFFF"/>
              <w:spacing w:before="30" w:beforeAutospacing="0" w:after="30" w:afterAutospacing="0"/>
              <w:rPr>
                <w:rStyle w:val="Strong"/>
                <w:rFonts w:ascii="Helvetica" w:hAnsi="Helvetica" w:cs="Helvetica"/>
                <w:color w:val="1FA7D6" w:themeColor="accent5" w:themeShade="BF"/>
              </w:rPr>
            </w:pPr>
            <w:r w:rsidRPr="00F46ACF">
              <w:rPr>
                <w:rStyle w:val="Strong"/>
                <w:rFonts w:ascii="Helvetica" w:hAnsi="Helvetica" w:cs="Helvetica"/>
                <w:color w:val="1FA7D6" w:themeColor="accent5" w:themeShade="BF"/>
              </w:rPr>
              <w:t>What is the average discount given for all orders?</w:t>
            </w:r>
          </w:p>
          <w:p w14:paraId="5E0F9056" w14:textId="39341B89" w:rsidR="00F46ACF" w:rsidRPr="00F46ACF" w:rsidRDefault="00F46ACF" w:rsidP="00F46ACF">
            <w:pPr>
              <w:pStyle w:val="notion-list-item"/>
              <w:shd w:val="clear" w:color="auto" w:fill="FFFFFF"/>
              <w:spacing w:before="30" w:beforeAutospacing="0" w:after="30" w:afterAutospacing="0"/>
              <w:rPr>
                <w:rStyle w:val="Strong"/>
                <w:rFonts w:ascii="Helvetica" w:hAnsi="Helvetica" w:cs="Helvetica"/>
                <w:color w:val="1FA7D6" w:themeColor="accent5" w:themeShade="BF"/>
              </w:rPr>
            </w:pPr>
            <w:r>
              <w:rPr>
                <w:noProof/>
              </w:rPr>
              <w:drawing>
                <wp:inline distT="0" distB="0" distL="0" distR="0" wp14:anchorId="1F112B24" wp14:editId="70B0CBC8">
                  <wp:extent cx="3714750" cy="3048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5AF42D" w14:textId="77777777" w:rsidR="00F46ACF" w:rsidRDefault="00F46ACF" w:rsidP="00A0428D">
            <w:pPr>
              <w:pStyle w:val="notion-list-item"/>
              <w:shd w:val="clear" w:color="auto" w:fill="FFFFFF"/>
              <w:spacing w:before="30" w:beforeAutospacing="0" w:after="30" w:afterAutospacing="0"/>
              <w:rPr>
                <w:rFonts w:ascii="Helvetica" w:hAnsi="Helvetica" w:cs="Helvetica"/>
                <w:color w:val="37352F"/>
              </w:rPr>
            </w:pPr>
          </w:p>
          <w:p w14:paraId="496EDBB4" w14:textId="017B21CC" w:rsidR="00A0428D" w:rsidRPr="00F46ACF" w:rsidRDefault="00A0428D" w:rsidP="00F46ACF">
            <w:pPr>
              <w:pStyle w:val="notion-list-item"/>
              <w:numPr>
                <w:ilvl w:val="0"/>
                <w:numId w:val="24"/>
              </w:numPr>
              <w:shd w:val="clear" w:color="auto" w:fill="FFFFFF"/>
              <w:spacing w:before="30" w:beforeAutospacing="0" w:after="30" w:afterAutospacing="0"/>
              <w:rPr>
                <w:rStyle w:val="Strong"/>
                <w:color w:val="1FA7D6" w:themeColor="accent5" w:themeShade="BF"/>
              </w:rPr>
            </w:pPr>
            <w:r w:rsidRPr="00F46ACF">
              <w:rPr>
                <w:rStyle w:val="Strong"/>
                <w:rFonts w:ascii="Helvetica" w:hAnsi="Helvetica" w:cs="Helvetica"/>
                <w:color w:val="1FA7D6" w:themeColor="accent5" w:themeShade="BF"/>
              </w:rPr>
              <w:t>What is the most popular product among customers in the "Consumer" segment?</w:t>
            </w:r>
          </w:p>
          <w:p w14:paraId="6BCC383E" w14:textId="59667B4A" w:rsidR="00F46ACF" w:rsidRPr="00F46ACF" w:rsidRDefault="000C46F2" w:rsidP="00F46ACF">
            <w:pPr>
              <w:pStyle w:val="notion-list-item"/>
              <w:shd w:val="clear" w:color="auto" w:fill="FFFFFF"/>
              <w:spacing w:before="30" w:beforeAutospacing="0" w:after="30" w:afterAutospacing="0"/>
              <w:rPr>
                <w:rStyle w:val="Strong"/>
                <w:color w:val="1FA7D6" w:themeColor="accent5" w:themeShade="BF"/>
              </w:rPr>
            </w:pPr>
            <w:r>
              <w:rPr>
                <w:noProof/>
              </w:rPr>
              <w:drawing>
                <wp:inline distT="0" distB="0" distL="0" distR="0" wp14:anchorId="4B949D79" wp14:editId="260054D0">
                  <wp:extent cx="7096125" cy="2585600"/>
                  <wp:effectExtent l="0" t="0" r="0" b="571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9622" cy="2590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F8BC44" w14:textId="53CDBACB" w:rsidR="00D224D6" w:rsidRDefault="00D224D6" w:rsidP="00D224D6">
            <w:pPr>
              <w:pStyle w:val="notion-list-item"/>
              <w:shd w:val="clear" w:color="auto" w:fill="FFFFFF"/>
              <w:spacing w:before="0" w:beforeAutospacing="0" w:after="30" w:afterAutospacing="0"/>
              <w:ind w:left="720"/>
              <w:rPr>
                <w:rStyle w:val="Strong"/>
                <w:rFonts w:ascii="Helvetica" w:hAnsi="Helvetica" w:cs="Helvetica"/>
                <w:b w:val="0"/>
                <w:bCs w:val="0"/>
                <w:color w:val="37352F"/>
              </w:rPr>
            </w:pPr>
          </w:p>
          <w:p w14:paraId="1683E1B4" w14:textId="5C7675B4" w:rsidR="00D224D6" w:rsidRDefault="00D224D6" w:rsidP="00D224D6">
            <w:pPr>
              <w:pStyle w:val="notion-list-item"/>
              <w:shd w:val="clear" w:color="auto" w:fill="FFFFFF"/>
              <w:spacing w:before="0" w:beforeAutospacing="0" w:after="30" w:afterAutospacing="0"/>
              <w:ind w:left="720"/>
              <w:rPr>
                <w:rStyle w:val="Strong"/>
                <w:rFonts w:ascii="Helvetica" w:hAnsi="Helvetica" w:cs="Helvetica"/>
                <w:color w:val="37352F"/>
              </w:rPr>
            </w:pPr>
          </w:p>
          <w:p w14:paraId="478E66E3" w14:textId="3D0DECE7" w:rsidR="00D224D6" w:rsidRDefault="00D224D6" w:rsidP="00D224D6">
            <w:pPr>
              <w:pStyle w:val="notion-list-item"/>
              <w:shd w:val="clear" w:color="auto" w:fill="FFFFFF"/>
              <w:spacing w:before="0" w:beforeAutospacing="0" w:after="30" w:afterAutospacing="0"/>
              <w:ind w:left="720"/>
              <w:rPr>
                <w:rStyle w:val="Strong"/>
                <w:rFonts w:ascii="Helvetica" w:hAnsi="Helvetica" w:cs="Helvetica"/>
                <w:color w:val="37352F"/>
              </w:rPr>
            </w:pPr>
          </w:p>
          <w:p w14:paraId="5A463CF9" w14:textId="75C272FF" w:rsidR="00D224D6" w:rsidRDefault="00D224D6" w:rsidP="00D224D6">
            <w:pPr>
              <w:pStyle w:val="notion-list-item"/>
              <w:shd w:val="clear" w:color="auto" w:fill="FFFFFF"/>
              <w:spacing w:before="0" w:beforeAutospacing="0" w:after="30" w:afterAutospacing="0"/>
              <w:ind w:left="720"/>
              <w:rPr>
                <w:rStyle w:val="Strong"/>
                <w:rFonts w:ascii="Helvetica" w:hAnsi="Helvetica" w:cs="Helvetica"/>
                <w:color w:val="37352F"/>
              </w:rPr>
            </w:pPr>
          </w:p>
          <w:p w14:paraId="3FC28CC2" w14:textId="259ECC83" w:rsidR="00D224D6" w:rsidRDefault="00D224D6" w:rsidP="00D224D6">
            <w:pPr>
              <w:pStyle w:val="notion-list-item"/>
              <w:shd w:val="clear" w:color="auto" w:fill="FFFFFF"/>
              <w:spacing w:before="0" w:beforeAutospacing="0" w:after="30" w:afterAutospacing="0"/>
              <w:ind w:left="720"/>
              <w:rPr>
                <w:rStyle w:val="Strong"/>
                <w:rFonts w:ascii="Helvetica" w:hAnsi="Helvetica" w:cs="Helvetica"/>
                <w:color w:val="37352F"/>
              </w:rPr>
            </w:pPr>
          </w:p>
          <w:p w14:paraId="581895DB" w14:textId="4239CB59" w:rsidR="00D224D6" w:rsidRDefault="00D224D6" w:rsidP="00D224D6">
            <w:pPr>
              <w:pStyle w:val="notion-list-item"/>
              <w:shd w:val="clear" w:color="auto" w:fill="FFFFFF"/>
              <w:spacing w:before="0" w:beforeAutospacing="0" w:after="30" w:afterAutospacing="0"/>
              <w:ind w:left="720"/>
              <w:rPr>
                <w:rStyle w:val="Strong"/>
                <w:rFonts w:ascii="Helvetica" w:hAnsi="Helvetica" w:cs="Helvetica"/>
                <w:color w:val="37352F"/>
              </w:rPr>
            </w:pPr>
          </w:p>
          <w:p w14:paraId="3E3AF88A" w14:textId="77777777" w:rsidR="00D224D6" w:rsidRDefault="00D224D6" w:rsidP="00D224D6">
            <w:pPr>
              <w:pStyle w:val="notion-list-item"/>
              <w:shd w:val="clear" w:color="auto" w:fill="FFFFFF"/>
              <w:spacing w:before="0" w:beforeAutospacing="0" w:after="30" w:afterAutospacing="0"/>
              <w:ind w:left="720"/>
              <w:rPr>
                <w:rStyle w:val="Strong"/>
                <w:rFonts w:ascii="Helvetica" w:hAnsi="Helvetica" w:cs="Helvetica"/>
                <w:color w:val="37352F"/>
              </w:rPr>
            </w:pPr>
          </w:p>
          <w:p w14:paraId="6EBC4ABE" w14:textId="488C5754" w:rsidR="00D224D6" w:rsidRDefault="00D224D6" w:rsidP="00D224D6">
            <w:pPr>
              <w:pStyle w:val="notion-list-item"/>
              <w:shd w:val="clear" w:color="auto" w:fill="FFFFFF"/>
              <w:spacing w:before="0" w:beforeAutospacing="0" w:after="30" w:afterAutospacing="0"/>
              <w:ind w:left="720"/>
              <w:rPr>
                <w:rStyle w:val="Strong"/>
                <w:rFonts w:ascii="Helvetica" w:hAnsi="Helvetica" w:cs="Helvetica"/>
                <w:color w:val="37352F"/>
              </w:rPr>
            </w:pPr>
          </w:p>
          <w:p w14:paraId="4AFF188B" w14:textId="375D5CF8" w:rsidR="00D224D6" w:rsidRDefault="00D224D6" w:rsidP="00D224D6">
            <w:pPr>
              <w:pStyle w:val="notion-list-item"/>
              <w:shd w:val="clear" w:color="auto" w:fill="FFFFFF"/>
              <w:spacing w:before="0" w:beforeAutospacing="0" w:after="30" w:afterAutospacing="0"/>
              <w:ind w:left="720"/>
              <w:rPr>
                <w:rStyle w:val="Strong"/>
                <w:rFonts w:ascii="Helvetica" w:hAnsi="Helvetica" w:cs="Helvetica"/>
                <w:color w:val="37352F"/>
              </w:rPr>
            </w:pPr>
          </w:p>
          <w:p w14:paraId="13C47315" w14:textId="727FB010" w:rsidR="00D224D6" w:rsidRDefault="00D224D6" w:rsidP="00D224D6">
            <w:pPr>
              <w:pStyle w:val="notion-list-item"/>
              <w:shd w:val="clear" w:color="auto" w:fill="FFFFFF"/>
              <w:spacing w:before="0" w:beforeAutospacing="0" w:after="30" w:afterAutospacing="0"/>
              <w:ind w:left="720"/>
              <w:rPr>
                <w:rStyle w:val="Strong"/>
                <w:rFonts w:ascii="Helvetica" w:hAnsi="Helvetica" w:cs="Helvetica"/>
                <w:color w:val="37352F"/>
              </w:rPr>
            </w:pPr>
          </w:p>
          <w:p w14:paraId="279241F0" w14:textId="77777777" w:rsidR="00D224D6" w:rsidRPr="00D224D6" w:rsidRDefault="00D224D6" w:rsidP="00D224D6">
            <w:pPr>
              <w:pStyle w:val="notion-list-item"/>
              <w:shd w:val="clear" w:color="auto" w:fill="FFFFFF"/>
              <w:spacing w:before="0" w:beforeAutospacing="0" w:after="30" w:afterAutospacing="0"/>
              <w:ind w:left="720"/>
              <w:rPr>
                <w:rStyle w:val="Strong"/>
                <w:rFonts w:ascii="Helvetica" w:hAnsi="Helvetica" w:cs="Helvetica"/>
                <w:b w:val="0"/>
                <w:bCs w:val="0"/>
                <w:color w:val="37352F"/>
              </w:rPr>
            </w:pPr>
          </w:p>
          <w:p w14:paraId="45CBDBE4" w14:textId="77777777" w:rsidR="00D224D6" w:rsidRPr="00D224D6" w:rsidRDefault="00D224D6" w:rsidP="00D224D6">
            <w:pPr>
              <w:pStyle w:val="notion-list-item"/>
              <w:shd w:val="clear" w:color="auto" w:fill="FFFFFF"/>
              <w:spacing w:before="0" w:beforeAutospacing="0" w:after="30" w:afterAutospacing="0"/>
              <w:ind w:left="720"/>
              <w:rPr>
                <w:rStyle w:val="Strong"/>
                <w:rFonts w:ascii="Helvetica" w:hAnsi="Helvetica" w:cs="Helvetica"/>
                <w:b w:val="0"/>
                <w:bCs w:val="0"/>
                <w:color w:val="37352F"/>
              </w:rPr>
            </w:pPr>
          </w:p>
          <w:p w14:paraId="2937914B" w14:textId="77777777" w:rsidR="00D224D6" w:rsidRPr="00D224D6" w:rsidRDefault="00D224D6" w:rsidP="00D224D6">
            <w:pPr>
              <w:pStyle w:val="notion-list-item"/>
              <w:shd w:val="clear" w:color="auto" w:fill="FFFFFF"/>
              <w:spacing w:before="0" w:beforeAutospacing="0" w:after="30" w:afterAutospacing="0"/>
              <w:ind w:left="720"/>
              <w:rPr>
                <w:rStyle w:val="Strong"/>
                <w:rFonts w:ascii="Helvetica" w:hAnsi="Helvetica" w:cs="Helvetica"/>
                <w:b w:val="0"/>
                <w:bCs w:val="0"/>
                <w:color w:val="37352F"/>
              </w:rPr>
            </w:pPr>
          </w:p>
          <w:p w14:paraId="3CEF7423" w14:textId="38BF9804" w:rsidR="00A0428D" w:rsidRPr="000C46F2" w:rsidRDefault="00A0428D" w:rsidP="000C46F2">
            <w:pPr>
              <w:pStyle w:val="notion-list-item"/>
              <w:numPr>
                <w:ilvl w:val="0"/>
                <w:numId w:val="24"/>
              </w:numPr>
              <w:shd w:val="clear" w:color="auto" w:fill="FFFFFF"/>
              <w:spacing w:before="0" w:beforeAutospacing="0" w:after="30" w:afterAutospacing="0"/>
              <w:rPr>
                <w:rStyle w:val="Strong"/>
                <w:rFonts w:ascii="Helvetica" w:hAnsi="Helvetica" w:cs="Helvetica"/>
                <w:b w:val="0"/>
                <w:bCs w:val="0"/>
                <w:color w:val="37352F"/>
              </w:rPr>
            </w:pPr>
            <w:r w:rsidRPr="000C46F2">
              <w:rPr>
                <w:rStyle w:val="Strong"/>
                <w:rFonts w:ascii="Helvetica" w:hAnsi="Helvetica" w:cs="Helvetica"/>
                <w:color w:val="1FA7D6" w:themeColor="accent5" w:themeShade="BF"/>
              </w:rPr>
              <w:lastRenderedPageBreak/>
              <w:t>What is the total profit made for the "Office Supplies" category?</w:t>
            </w:r>
          </w:p>
          <w:p w14:paraId="3841ADA0" w14:textId="5F09EA5C" w:rsidR="000C46F2" w:rsidRDefault="00D224D6" w:rsidP="000C46F2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  <w:r>
              <w:rPr>
                <w:noProof/>
              </w:rPr>
              <w:drawing>
                <wp:inline distT="0" distB="0" distL="0" distR="0" wp14:anchorId="1A70C08A" wp14:editId="537AA6EB">
                  <wp:extent cx="7048500" cy="2862288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7977" cy="2878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066A3C" w14:textId="77777777" w:rsidR="000C46F2" w:rsidRDefault="000C46F2" w:rsidP="000C46F2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Fonts w:ascii="Helvetica" w:hAnsi="Helvetica" w:cs="Helvetica"/>
                <w:color w:val="37352F"/>
              </w:rPr>
            </w:pPr>
          </w:p>
          <w:p w14:paraId="49474432" w14:textId="5E6E012A" w:rsidR="00A0428D" w:rsidRPr="00D224D6" w:rsidRDefault="00A0428D" w:rsidP="00D224D6">
            <w:pPr>
              <w:pStyle w:val="notion-list-item"/>
              <w:numPr>
                <w:ilvl w:val="0"/>
                <w:numId w:val="24"/>
              </w:numPr>
              <w:shd w:val="clear" w:color="auto" w:fill="FFFFFF"/>
              <w:spacing w:before="0" w:beforeAutospacing="0" w:after="30" w:afterAutospacing="0"/>
              <w:rPr>
                <w:rStyle w:val="Strong"/>
                <w:rFonts w:ascii="Helvetica" w:hAnsi="Helvetica" w:cs="Helvetica"/>
                <w:b w:val="0"/>
                <w:bCs w:val="0"/>
                <w:color w:val="37352F"/>
              </w:rPr>
            </w:pPr>
            <w:r w:rsidRPr="00D224D6">
              <w:rPr>
                <w:rStyle w:val="Strong"/>
                <w:rFonts w:ascii="Helvetica" w:hAnsi="Helvetica" w:cs="Helvetica"/>
                <w:color w:val="1FA7D6" w:themeColor="accent5" w:themeShade="BF"/>
              </w:rPr>
              <w:t xml:space="preserve">Who is the customer who has made the most purchases? </w:t>
            </w:r>
            <w:r w:rsidRPr="00D224D6">
              <w:rPr>
                <w:rStyle w:val="Strong"/>
                <w:color w:val="1FA7D6" w:themeColor="accent5" w:themeShade="BF"/>
              </w:rPr>
              <w:t>(</w:t>
            </w:r>
            <w:r w:rsidRPr="00D224D6">
              <w:rPr>
                <w:rStyle w:val="Strong"/>
                <w:i/>
                <w:iCs/>
                <w:color w:val="1FA7D6" w:themeColor="accent5" w:themeShade="BF"/>
              </w:rPr>
              <w:t>Hint: use the “Order ID column to answer the question</w:t>
            </w:r>
            <w:r w:rsidRPr="00D224D6">
              <w:rPr>
                <w:rStyle w:val="Strong"/>
                <w:color w:val="1FA7D6" w:themeColor="accent5" w:themeShade="BF"/>
              </w:rPr>
              <w:t>.)</w:t>
            </w:r>
          </w:p>
          <w:p w14:paraId="3D2FA204" w14:textId="196DDF84" w:rsidR="00D224D6" w:rsidRDefault="0007665C" w:rsidP="00D224D6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Fonts w:ascii="Helvetica" w:hAnsi="Helvetica" w:cs="Helvetica"/>
                <w:color w:val="37352F"/>
              </w:rPr>
            </w:pPr>
            <w:r>
              <w:rPr>
                <w:noProof/>
              </w:rPr>
              <w:drawing>
                <wp:inline distT="0" distB="0" distL="0" distR="0" wp14:anchorId="27249B0E" wp14:editId="753CAC55">
                  <wp:extent cx="6896100" cy="3420195"/>
                  <wp:effectExtent l="0" t="0" r="0" b="889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0902" cy="3427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015CEE" w14:textId="0956C478" w:rsidR="00D224D6" w:rsidRDefault="00D224D6" w:rsidP="00D224D6">
            <w:pPr>
              <w:pStyle w:val="notion-list-item"/>
              <w:shd w:val="clear" w:color="auto" w:fill="FFFFFF"/>
              <w:spacing w:before="0" w:beforeAutospacing="0" w:after="30" w:afterAutospacing="0"/>
            </w:pPr>
          </w:p>
          <w:p w14:paraId="60BBF74D" w14:textId="260B2F4A" w:rsidR="00D224D6" w:rsidRDefault="00D224D6" w:rsidP="00D224D6">
            <w:pPr>
              <w:pStyle w:val="notion-list-item"/>
              <w:shd w:val="clear" w:color="auto" w:fill="FFFFFF"/>
              <w:spacing w:before="0" w:beforeAutospacing="0" w:after="30" w:afterAutospacing="0"/>
            </w:pPr>
          </w:p>
          <w:p w14:paraId="1621EAC6" w14:textId="46C40229" w:rsidR="00D224D6" w:rsidRDefault="00D224D6" w:rsidP="00D224D6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Fonts w:ascii="Helvetica" w:hAnsi="Helvetica" w:cs="Helvetica"/>
                <w:color w:val="37352F"/>
              </w:rPr>
            </w:pPr>
          </w:p>
          <w:p w14:paraId="6893A7A6" w14:textId="03937376" w:rsidR="0007665C" w:rsidRDefault="0007665C" w:rsidP="00D224D6">
            <w:pPr>
              <w:pStyle w:val="notion-list-item"/>
              <w:shd w:val="clear" w:color="auto" w:fill="FFFFFF"/>
              <w:spacing w:before="0" w:beforeAutospacing="0" w:after="30" w:afterAutospacing="0"/>
            </w:pPr>
          </w:p>
          <w:p w14:paraId="4AC11569" w14:textId="77777777" w:rsidR="0007665C" w:rsidRDefault="0007665C" w:rsidP="00D224D6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Fonts w:ascii="Helvetica" w:hAnsi="Helvetica" w:cs="Helvetica"/>
                <w:color w:val="37352F"/>
              </w:rPr>
            </w:pPr>
          </w:p>
          <w:p w14:paraId="4E101811" w14:textId="6C5F490A" w:rsidR="00A0428D" w:rsidRPr="0007665C" w:rsidRDefault="00A0428D" w:rsidP="0007665C">
            <w:pPr>
              <w:pStyle w:val="notion-list-item"/>
              <w:numPr>
                <w:ilvl w:val="0"/>
                <w:numId w:val="24"/>
              </w:numPr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  <w:r w:rsidRPr="0007665C">
              <w:rPr>
                <w:rStyle w:val="Strong"/>
                <w:rFonts w:ascii="Helvetica" w:hAnsi="Helvetica" w:cs="Helvetica"/>
                <w:color w:val="1FA7D6" w:themeColor="accent5" w:themeShade="BF"/>
              </w:rPr>
              <w:lastRenderedPageBreak/>
              <w:t>What state made the most profit?</w:t>
            </w:r>
          </w:p>
          <w:p w14:paraId="1E81F40E" w14:textId="0C08D716" w:rsidR="0007665C" w:rsidRDefault="0007665C" w:rsidP="0007665C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  <w:r>
              <w:rPr>
                <w:noProof/>
              </w:rPr>
              <w:drawing>
                <wp:inline distT="0" distB="0" distL="0" distR="0" wp14:anchorId="4A301213" wp14:editId="604BB7ED">
                  <wp:extent cx="6762750" cy="3331082"/>
                  <wp:effectExtent l="0" t="0" r="0" b="317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0444" cy="3339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8C8F43" w14:textId="1260C067" w:rsidR="0007665C" w:rsidRDefault="0007665C" w:rsidP="0007665C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</w:p>
          <w:p w14:paraId="24C1F8B3" w14:textId="406EB73B" w:rsidR="0007665C" w:rsidRDefault="0007665C" w:rsidP="0007665C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</w:p>
          <w:p w14:paraId="727821DB" w14:textId="77777777" w:rsidR="0007665C" w:rsidRPr="0007665C" w:rsidRDefault="0007665C" w:rsidP="0007665C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</w:p>
          <w:p w14:paraId="5A781F36" w14:textId="55DC0C78" w:rsidR="00A0428D" w:rsidRPr="0007665C" w:rsidRDefault="00A0428D" w:rsidP="0007665C">
            <w:pPr>
              <w:pStyle w:val="notion-list-item"/>
              <w:numPr>
                <w:ilvl w:val="0"/>
                <w:numId w:val="24"/>
              </w:numPr>
              <w:shd w:val="clear" w:color="auto" w:fill="FFFFFF"/>
              <w:spacing w:before="0" w:beforeAutospacing="0" w:after="30" w:afterAutospacing="0"/>
              <w:rPr>
                <w:rStyle w:val="Strong"/>
                <w:rFonts w:ascii="Helvetica" w:hAnsi="Helvetica" w:cs="Helvetica"/>
                <w:b w:val="0"/>
                <w:bCs w:val="0"/>
                <w:color w:val="37352F"/>
              </w:rPr>
            </w:pPr>
            <w:r w:rsidRPr="0007665C">
              <w:rPr>
                <w:rStyle w:val="Strong"/>
                <w:rFonts w:ascii="Helvetica" w:hAnsi="Helvetica" w:cs="Helvetica"/>
                <w:color w:val="1FA7D6" w:themeColor="accent5" w:themeShade="BF"/>
              </w:rPr>
              <w:t>How many orders were shipped via "Standard Class" ship mode?</w:t>
            </w:r>
          </w:p>
          <w:p w14:paraId="75D74942" w14:textId="64326908" w:rsidR="0007665C" w:rsidRDefault="001A7A9E" w:rsidP="0007665C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  <w:r>
              <w:rPr>
                <w:noProof/>
              </w:rPr>
              <w:drawing>
                <wp:inline distT="0" distB="0" distL="0" distR="0" wp14:anchorId="7CF436D6" wp14:editId="17DF9F81">
                  <wp:extent cx="6638160" cy="3164966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9455" cy="3170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49A58C" w14:textId="3560B464" w:rsidR="0007665C" w:rsidRDefault="0007665C" w:rsidP="0007665C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</w:p>
          <w:p w14:paraId="59F53392" w14:textId="2EC860AD" w:rsidR="0007665C" w:rsidRDefault="0007665C" w:rsidP="0007665C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</w:p>
          <w:p w14:paraId="58319142" w14:textId="009E649A" w:rsidR="0007665C" w:rsidRDefault="0007665C" w:rsidP="0007665C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</w:p>
          <w:p w14:paraId="57861055" w14:textId="77777777" w:rsidR="0007665C" w:rsidRDefault="0007665C" w:rsidP="0007665C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Fonts w:ascii="Helvetica" w:hAnsi="Helvetica" w:cs="Helvetica"/>
                <w:color w:val="37352F"/>
              </w:rPr>
            </w:pPr>
          </w:p>
          <w:p w14:paraId="4D524F0E" w14:textId="4AC9AF17" w:rsidR="00A0428D" w:rsidRPr="001A7A9E" w:rsidRDefault="00A0428D" w:rsidP="001A7A9E">
            <w:pPr>
              <w:pStyle w:val="notion-list-item"/>
              <w:numPr>
                <w:ilvl w:val="0"/>
                <w:numId w:val="24"/>
              </w:numPr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  <w:r w:rsidRPr="001A7A9E">
              <w:rPr>
                <w:rStyle w:val="Strong"/>
                <w:rFonts w:ascii="Helvetica" w:hAnsi="Helvetica" w:cs="Helvetica"/>
                <w:color w:val="1FA7D6" w:themeColor="accent5" w:themeShade="BF"/>
              </w:rPr>
              <w:t>Which region had the highest sales in the month of June?</w:t>
            </w:r>
          </w:p>
          <w:p w14:paraId="364ED8D4" w14:textId="38F5AFD3" w:rsidR="001A7A9E" w:rsidRDefault="00720B61" w:rsidP="001A7A9E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  <w:r>
              <w:rPr>
                <w:noProof/>
              </w:rPr>
              <w:drawing>
                <wp:inline distT="0" distB="0" distL="0" distR="0" wp14:anchorId="446714DC" wp14:editId="553D9FF9">
                  <wp:extent cx="6924675" cy="341816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6064" cy="3423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768C6E" w14:textId="39F60658" w:rsidR="001A7A9E" w:rsidRDefault="001A7A9E" w:rsidP="001A7A9E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</w:p>
          <w:p w14:paraId="74933A3C" w14:textId="77777777" w:rsidR="00720B61" w:rsidRDefault="00A0428D" w:rsidP="00720B61">
            <w:pPr>
              <w:pStyle w:val="notion-list-item"/>
              <w:numPr>
                <w:ilvl w:val="0"/>
                <w:numId w:val="24"/>
              </w:numPr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  <w:r w:rsidRPr="00720B61">
              <w:rPr>
                <w:rStyle w:val="Strong"/>
                <w:rFonts w:ascii="Helvetica" w:hAnsi="Helvetica" w:cs="Helvetica"/>
                <w:color w:val="1FA7D6" w:themeColor="accent5" w:themeShade="BF"/>
              </w:rPr>
              <w:t>Calculate the price per unit of each product (before discounts</w:t>
            </w:r>
            <w:proofErr w:type="gramStart"/>
            <w:r w:rsidRPr="00720B61">
              <w:rPr>
                <w:rStyle w:val="Strong"/>
                <w:rFonts w:ascii="Helvetica" w:hAnsi="Helvetica" w:cs="Helvetica"/>
                <w:color w:val="1FA7D6" w:themeColor="accent5" w:themeShade="BF"/>
              </w:rPr>
              <w:t>), and</w:t>
            </w:r>
            <w:proofErr w:type="gramEnd"/>
            <w:r w:rsidRPr="00720B61">
              <w:rPr>
                <w:rStyle w:val="Strong"/>
                <w:rFonts w:ascii="Helvetica" w:hAnsi="Helvetica" w:cs="Helvetica"/>
                <w:color w:val="1FA7D6" w:themeColor="accent5" w:themeShade="BF"/>
              </w:rPr>
              <w:t xml:space="preserve"> put it in a separate column. What's the most expensive product?</w:t>
            </w:r>
            <w:r w:rsidRPr="00720B61">
              <w:rPr>
                <w:rStyle w:val="Strong"/>
                <w:color w:val="1FA7D6" w:themeColor="accent5" w:themeShade="BF"/>
              </w:rPr>
              <w:t xml:space="preserve"> </w:t>
            </w:r>
          </w:p>
          <w:p w14:paraId="2268C4F3" w14:textId="639C83AE" w:rsidR="00720B61" w:rsidRDefault="00A0428D" w:rsidP="00720B61">
            <w:pPr>
              <w:pStyle w:val="notion-list-item"/>
              <w:shd w:val="clear" w:color="auto" w:fill="FFFFFF"/>
              <w:spacing w:before="0" w:beforeAutospacing="0" w:after="30" w:afterAutospacing="0"/>
              <w:ind w:left="720"/>
              <w:rPr>
                <w:rStyle w:val="Strong"/>
                <w:i/>
                <w:iCs/>
                <w:color w:val="1FA7D6" w:themeColor="accent5" w:themeShade="BF"/>
              </w:rPr>
            </w:pPr>
            <w:r w:rsidRPr="00720B61">
              <w:rPr>
                <w:rStyle w:val="Strong"/>
                <w:i/>
                <w:iCs/>
                <w:color w:val="1FA7D6" w:themeColor="accent5" w:themeShade="BF"/>
              </w:rPr>
              <w:t>Hint: use the quantity, sales, and discount columns</w:t>
            </w:r>
            <w:r w:rsidR="00720B61">
              <w:rPr>
                <w:rStyle w:val="Strong"/>
                <w:i/>
                <w:iCs/>
                <w:color w:val="1FA7D6" w:themeColor="accent5" w:themeShade="BF"/>
              </w:rPr>
              <w:t>.</w:t>
            </w:r>
          </w:p>
          <w:p w14:paraId="06748B66" w14:textId="61646F7F" w:rsidR="00720B61" w:rsidRPr="00BD1015" w:rsidRDefault="00BD1015" w:rsidP="00720B61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  <w:r>
              <w:rPr>
                <w:noProof/>
              </w:rPr>
              <w:drawing>
                <wp:inline distT="0" distB="0" distL="0" distR="0" wp14:anchorId="65164828" wp14:editId="0AEFD154">
                  <wp:extent cx="6847840" cy="3267075"/>
                  <wp:effectExtent l="0" t="0" r="0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4122" cy="3274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755D5D" w14:textId="338BABBA" w:rsidR="00720B61" w:rsidRPr="00720B61" w:rsidRDefault="00720B61" w:rsidP="00720B61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</w:p>
          <w:p w14:paraId="1409F4ED" w14:textId="205F5CB2" w:rsidR="00A0428D" w:rsidRPr="00BD1015" w:rsidRDefault="00A0428D" w:rsidP="00BD1015">
            <w:pPr>
              <w:pStyle w:val="notion-list-item"/>
              <w:numPr>
                <w:ilvl w:val="0"/>
                <w:numId w:val="24"/>
              </w:numPr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  <w:r w:rsidRPr="00BD1015">
              <w:rPr>
                <w:rStyle w:val="Strong"/>
                <w:rFonts w:ascii="Helvetica" w:hAnsi="Helvetica" w:cs="Helvetica"/>
                <w:color w:val="1FA7D6" w:themeColor="accent5" w:themeShade="BF"/>
              </w:rPr>
              <w:lastRenderedPageBreak/>
              <w:t>Create a pivot table that shows the total sales for each manufacturer and category combination. In the "Technology" category, which manufacturer had the second highest sales?</w:t>
            </w:r>
          </w:p>
          <w:p w14:paraId="0573DF07" w14:textId="45F73ADA" w:rsidR="00BD1015" w:rsidRDefault="00B70426" w:rsidP="00BD1015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  <w:r>
              <w:rPr>
                <w:noProof/>
              </w:rPr>
              <w:drawing>
                <wp:inline distT="0" distB="0" distL="0" distR="0" wp14:anchorId="38999D41" wp14:editId="23935FD0">
                  <wp:extent cx="6972300" cy="3415874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1041" cy="3420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A2A597" w14:textId="19B74B67" w:rsidR="00BD1015" w:rsidRDefault="00BD1015" w:rsidP="00BD1015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</w:p>
          <w:p w14:paraId="5D05E1DE" w14:textId="10C582F7" w:rsidR="00A0428D" w:rsidRDefault="00A0428D" w:rsidP="00B70426">
            <w:pPr>
              <w:pStyle w:val="notion-list-item"/>
              <w:numPr>
                <w:ilvl w:val="0"/>
                <w:numId w:val="24"/>
              </w:numPr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  <w:r w:rsidRPr="00B70426">
              <w:rPr>
                <w:rStyle w:val="Strong"/>
                <w:rFonts w:ascii="Helvetica" w:hAnsi="Helvetica" w:cs="Helvetica"/>
                <w:color w:val="1FA7D6" w:themeColor="accent5" w:themeShade="BF"/>
              </w:rPr>
              <w:t>Create a new column that calculates the profit margin for each order</w:t>
            </w:r>
            <w:r w:rsidRPr="00B70426">
              <w:rPr>
                <w:rStyle w:val="Strong"/>
                <w:color w:val="1FA7D6" w:themeColor="accent5" w:themeShade="BF"/>
              </w:rPr>
              <w:t xml:space="preserve"> (</w:t>
            </w:r>
            <w:r w:rsidRPr="00B70426">
              <w:rPr>
                <w:rStyle w:val="Strong"/>
                <w:i/>
                <w:iCs/>
                <w:color w:val="1FA7D6" w:themeColor="accent5" w:themeShade="BF"/>
              </w:rPr>
              <w:t>hint: profit/sales</w:t>
            </w:r>
            <w:r w:rsidRPr="00B70426">
              <w:rPr>
                <w:rStyle w:val="Strong"/>
                <w:color w:val="1FA7D6" w:themeColor="accent5" w:themeShade="BF"/>
              </w:rPr>
              <w:t>)</w:t>
            </w:r>
            <w:r w:rsidR="00B70426">
              <w:rPr>
                <w:rStyle w:val="Strong"/>
                <w:color w:val="1FA7D6" w:themeColor="accent5" w:themeShade="BF"/>
              </w:rPr>
              <w:t>.</w:t>
            </w:r>
            <w:r w:rsidR="00084E68">
              <w:rPr>
                <w:rStyle w:val="Strong"/>
                <w:color w:val="1FA7D6" w:themeColor="accent5" w:themeShade="BF"/>
              </w:rPr>
              <w:t xml:space="preserve"> </w:t>
            </w:r>
            <w:r w:rsidR="00084E68">
              <w:rPr>
                <w:rFonts w:ascii="Open Sans" w:hAnsi="Open Sans" w:cs="Open Sans"/>
                <w:color w:val="0A0A0A"/>
                <w:sz w:val="36"/>
                <w:szCs w:val="36"/>
              </w:rPr>
              <w:t xml:space="preserve"> </w:t>
            </w:r>
            <w:r w:rsidR="00084E68" w:rsidRPr="00084E68">
              <w:rPr>
                <w:rStyle w:val="Strong"/>
                <w:rFonts w:ascii="Helvetica" w:hAnsi="Helvetica" w:cs="Helvetica"/>
                <w:color w:val="1FA7D6" w:themeColor="accent5" w:themeShade="BF"/>
              </w:rPr>
              <w:t>What's the profit margin average?</w:t>
            </w:r>
          </w:p>
          <w:p w14:paraId="2BA60A46" w14:textId="2BF64420" w:rsidR="00B70426" w:rsidRDefault="00B338A4" w:rsidP="00B70426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  <w:r>
              <w:rPr>
                <w:noProof/>
              </w:rPr>
              <w:drawing>
                <wp:inline distT="0" distB="0" distL="0" distR="0" wp14:anchorId="21A05100" wp14:editId="14FABCE6">
                  <wp:extent cx="6776564" cy="3381375"/>
                  <wp:effectExtent l="0" t="0" r="571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0897" cy="3388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51391C" w14:textId="0D2DC382" w:rsidR="00A0428D" w:rsidRPr="00B338A4" w:rsidRDefault="00A0428D" w:rsidP="00ED3425">
            <w:pPr>
              <w:pStyle w:val="notion-list-item"/>
              <w:numPr>
                <w:ilvl w:val="0"/>
                <w:numId w:val="24"/>
              </w:numPr>
              <w:shd w:val="clear" w:color="auto" w:fill="FFFFFF"/>
              <w:spacing w:before="0" w:beforeAutospacing="0" w:after="0" w:afterAutospacing="0"/>
              <w:rPr>
                <w:rStyle w:val="Strong"/>
                <w:color w:val="1FA7D6" w:themeColor="accent5" w:themeShade="BF"/>
              </w:rPr>
            </w:pPr>
            <w:r w:rsidRPr="00B338A4">
              <w:rPr>
                <w:rStyle w:val="Strong"/>
                <w:rFonts w:ascii="Helvetica" w:hAnsi="Helvetica" w:cs="Helvetica"/>
                <w:color w:val="1FA7D6" w:themeColor="accent5" w:themeShade="BF"/>
              </w:rPr>
              <w:lastRenderedPageBreak/>
              <w:t>Use a VLOOKUP function to create a new column that shows the product sub-category for each product based on the separate sub-category sheet.</w:t>
            </w:r>
            <w:r w:rsidR="00B338A4" w:rsidRPr="00B338A4">
              <w:rPr>
                <w:rStyle w:val="Strong"/>
                <w:rFonts w:ascii="Helvetica" w:hAnsi="Helvetica" w:cs="Helvetica"/>
                <w:color w:val="1FA7D6" w:themeColor="accent5" w:themeShade="BF"/>
              </w:rPr>
              <w:t xml:space="preserve"> </w:t>
            </w:r>
            <w:r w:rsidRPr="00B338A4">
              <w:rPr>
                <w:rStyle w:val="Strong"/>
                <w:rFonts w:ascii="Helvetica" w:hAnsi="Helvetica" w:cs="Helvetica"/>
                <w:color w:val="1FA7D6" w:themeColor="accent5" w:themeShade="BF"/>
              </w:rPr>
              <w:t>What is the subcategory of “Xerox 1887”?</w:t>
            </w:r>
          </w:p>
          <w:p w14:paraId="2FB208B3" w14:textId="2D882A74" w:rsidR="00B338A4" w:rsidRDefault="00FA5DD4" w:rsidP="00B338A4">
            <w:pPr>
              <w:pStyle w:val="notion-list-item"/>
              <w:shd w:val="clear" w:color="auto" w:fill="FFFFFF"/>
              <w:spacing w:before="0" w:beforeAutospacing="0" w:after="0" w:afterAutospacing="0"/>
              <w:rPr>
                <w:rStyle w:val="Strong"/>
                <w:color w:val="1FA7D6" w:themeColor="accent5" w:themeShade="BF"/>
              </w:rPr>
            </w:pPr>
            <w:r>
              <w:rPr>
                <w:noProof/>
              </w:rPr>
              <w:drawing>
                <wp:inline distT="0" distB="0" distL="0" distR="0" wp14:anchorId="5BD169BF" wp14:editId="0BD2BAC7">
                  <wp:extent cx="6972300" cy="1621155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2300" cy="1621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98ECE9" w14:textId="77777777" w:rsidR="00B338A4" w:rsidRPr="00B338A4" w:rsidRDefault="00B338A4" w:rsidP="00B338A4">
            <w:pPr>
              <w:pStyle w:val="notion-list-item"/>
              <w:shd w:val="clear" w:color="auto" w:fill="FFFFFF"/>
              <w:spacing w:before="0" w:beforeAutospacing="0" w:after="0" w:afterAutospacing="0"/>
              <w:rPr>
                <w:rStyle w:val="Strong"/>
                <w:color w:val="1FA7D6" w:themeColor="accent5" w:themeShade="BF"/>
              </w:rPr>
            </w:pPr>
          </w:p>
          <w:p w14:paraId="2E08AE81" w14:textId="08DFFB0A" w:rsidR="00A0428D" w:rsidRPr="00FA5DD4" w:rsidRDefault="00A0428D" w:rsidP="00FA5DD4">
            <w:pPr>
              <w:pStyle w:val="notion-list-item"/>
              <w:numPr>
                <w:ilvl w:val="0"/>
                <w:numId w:val="24"/>
              </w:numPr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  <w:r w:rsidRPr="00FA5DD4">
              <w:rPr>
                <w:rStyle w:val="Strong"/>
                <w:rFonts w:ascii="Helvetica" w:hAnsi="Helvetica" w:cs="Helvetica"/>
                <w:color w:val="1FA7D6" w:themeColor="accent5" w:themeShade="BF"/>
              </w:rPr>
              <w:t>Create a new column that calculates the number of days between the order date and the ship date for each order. Create a conditional formatting “</w:t>
            </w:r>
            <w:proofErr w:type="spellStart"/>
            <w:r w:rsidRPr="00FA5DD4">
              <w:rPr>
                <w:rStyle w:val="Strong"/>
                <w:rFonts w:ascii="Helvetica" w:hAnsi="Helvetica" w:cs="Helvetica"/>
                <w:color w:val="1FA7D6" w:themeColor="accent5" w:themeShade="BF"/>
              </w:rPr>
              <w:t>color</w:t>
            </w:r>
            <w:proofErr w:type="spellEnd"/>
            <w:r w:rsidRPr="00FA5DD4">
              <w:rPr>
                <w:rStyle w:val="Strong"/>
                <w:rFonts w:ascii="Helvetica" w:hAnsi="Helvetica" w:cs="Helvetica"/>
                <w:color w:val="1FA7D6" w:themeColor="accent5" w:themeShade="BF"/>
              </w:rPr>
              <w:t xml:space="preserve"> scale” for this column, from greenish to reddish. What is the number of days for order id - “CA-2015-100363”?</w:t>
            </w:r>
          </w:p>
          <w:p w14:paraId="13AE693B" w14:textId="72EE4737" w:rsidR="00FA5DD4" w:rsidRDefault="00F125B9" w:rsidP="00FA5DD4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  <w:r>
              <w:rPr>
                <w:noProof/>
              </w:rPr>
              <w:drawing>
                <wp:inline distT="0" distB="0" distL="0" distR="0" wp14:anchorId="3A2EEBA9" wp14:editId="4C72964F">
                  <wp:extent cx="6972300" cy="13716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23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F823FB" w14:textId="77777777" w:rsidR="00FA5DD4" w:rsidRPr="00FA5DD4" w:rsidRDefault="00FA5DD4" w:rsidP="00FA5DD4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</w:p>
          <w:p w14:paraId="1B80243D" w14:textId="1B2889B8" w:rsidR="00A0428D" w:rsidRPr="00BC68A2" w:rsidRDefault="00A0428D" w:rsidP="00A84B44">
            <w:pPr>
              <w:pStyle w:val="notion-list-item"/>
              <w:numPr>
                <w:ilvl w:val="0"/>
                <w:numId w:val="24"/>
              </w:numPr>
              <w:shd w:val="clear" w:color="auto" w:fill="FFFFFF"/>
              <w:spacing w:before="0" w:beforeAutospacing="0" w:after="0" w:afterAutospacing="0"/>
              <w:rPr>
                <w:rStyle w:val="Strong"/>
                <w:color w:val="1FA7D6" w:themeColor="accent5" w:themeShade="BF"/>
              </w:rPr>
            </w:pPr>
            <w:r w:rsidRPr="005E30C6">
              <w:rPr>
                <w:rStyle w:val="Strong"/>
                <w:rFonts w:ascii="Helvetica" w:hAnsi="Helvetica" w:cs="Helvetica"/>
                <w:color w:val="1FA7D6" w:themeColor="accent5" w:themeShade="BF"/>
              </w:rPr>
              <w:t>Use the INDEX and MATCH functions to create a new column that shows the shipping cost for each order based on the separate shipping prices sheet. Assume that quantity or weight doesn’t matter.</w:t>
            </w:r>
            <w:r w:rsidR="005E30C6" w:rsidRPr="005E30C6">
              <w:rPr>
                <w:rStyle w:val="Strong"/>
                <w:rFonts w:ascii="Helvetica" w:hAnsi="Helvetica" w:cs="Helvetica"/>
                <w:color w:val="1FA7D6" w:themeColor="accent5" w:themeShade="BF"/>
              </w:rPr>
              <w:t xml:space="preserve"> </w:t>
            </w:r>
            <w:r w:rsidRPr="005E30C6">
              <w:rPr>
                <w:rStyle w:val="Strong"/>
                <w:rFonts w:ascii="Helvetica" w:hAnsi="Helvetica" w:cs="Helvetica"/>
                <w:color w:val="1FA7D6" w:themeColor="accent5" w:themeShade="BF"/>
              </w:rPr>
              <w:t>What is the shipping price for order id “CA-2015-100678”?</w:t>
            </w:r>
          </w:p>
          <w:p w14:paraId="7D381C1A" w14:textId="77777777" w:rsidR="00BC68A2" w:rsidRPr="005E30C6" w:rsidRDefault="00BC68A2" w:rsidP="00BC68A2">
            <w:pPr>
              <w:pStyle w:val="notion-list-item"/>
              <w:shd w:val="clear" w:color="auto" w:fill="FFFFFF"/>
              <w:spacing w:before="0" w:beforeAutospacing="0" w:after="0" w:afterAutospacing="0"/>
              <w:rPr>
                <w:rStyle w:val="Strong"/>
                <w:color w:val="1FA7D6" w:themeColor="accent5" w:themeShade="BF"/>
              </w:rPr>
            </w:pPr>
          </w:p>
          <w:p w14:paraId="0E26217A" w14:textId="4F13F68D" w:rsidR="005E30C6" w:rsidRDefault="009B782F" w:rsidP="005E30C6">
            <w:pPr>
              <w:pStyle w:val="notion-list-item"/>
              <w:shd w:val="clear" w:color="auto" w:fill="FFFFFF"/>
              <w:spacing w:before="0" w:beforeAutospacing="0" w:after="0" w:afterAutospacing="0"/>
              <w:rPr>
                <w:rStyle w:val="Strong"/>
                <w:rFonts w:ascii="Helvetica" w:hAnsi="Helvetica" w:cs="Helvetica"/>
                <w:color w:val="1FA7D6" w:themeColor="accent5" w:themeShade="BF"/>
              </w:rPr>
            </w:pPr>
            <w:r>
              <w:rPr>
                <w:noProof/>
              </w:rPr>
              <w:drawing>
                <wp:inline distT="0" distB="0" distL="0" distR="0" wp14:anchorId="4BE64FC5" wp14:editId="5D8F1C85">
                  <wp:extent cx="6972300" cy="160464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2300" cy="160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01741" w14:textId="66FE8BE4" w:rsidR="005E30C6" w:rsidRDefault="005E30C6" w:rsidP="005E30C6">
            <w:pPr>
              <w:pStyle w:val="notion-list-item"/>
              <w:shd w:val="clear" w:color="auto" w:fill="FFFFFF"/>
              <w:spacing w:before="0" w:beforeAutospacing="0" w:after="0" w:afterAutospacing="0"/>
              <w:rPr>
                <w:rStyle w:val="Strong"/>
                <w:rFonts w:ascii="Helvetica" w:hAnsi="Helvetica" w:cs="Helvetica"/>
                <w:color w:val="1FA7D6" w:themeColor="accent5" w:themeShade="BF"/>
              </w:rPr>
            </w:pPr>
          </w:p>
          <w:p w14:paraId="4E4988E9" w14:textId="76163FBD" w:rsidR="00BC68A2" w:rsidRDefault="00BC68A2" w:rsidP="005E30C6">
            <w:pPr>
              <w:pStyle w:val="notion-list-item"/>
              <w:shd w:val="clear" w:color="auto" w:fill="FFFFFF"/>
              <w:spacing w:before="0" w:beforeAutospacing="0" w:after="0" w:afterAutospacing="0"/>
              <w:rPr>
                <w:rStyle w:val="Strong"/>
                <w:rFonts w:ascii="Helvetica" w:hAnsi="Helvetica" w:cs="Helvetica"/>
                <w:color w:val="1FA7D6" w:themeColor="accent5" w:themeShade="BF"/>
              </w:rPr>
            </w:pPr>
          </w:p>
          <w:p w14:paraId="4E98217B" w14:textId="3D495436" w:rsidR="00BC68A2" w:rsidRDefault="00BC68A2" w:rsidP="005E30C6">
            <w:pPr>
              <w:pStyle w:val="notion-list-item"/>
              <w:shd w:val="clear" w:color="auto" w:fill="FFFFFF"/>
              <w:spacing w:before="0" w:beforeAutospacing="0" w:after="0" w:afterAutospacing="0"/>
              <w:rPr>
                <w:rStyle w:val="Strong"/>
                <w:rFonts w:ascii="Helvetica" w:hAnsi="Helvetica" w:cs="Helvetica"/>
                <w:color w:val="1FA7D6" w:themeColor="accent5" w:themeShade="BF"/>
              </w:rPr>
            </w:pPr>
          </w:p>
          <w:p w14:paraId="41305E01" w14:textId="1F4A5779" w:rsidR="00BC68A2" w:rsidRDefault="00BC68A2" w:rsidP="005E30C6">
            <w:pPr>
              <w:pStyle w:val="notion-list-item"/>
              <w:shd w:val="clear" w:color="auto" w:fill="FFFFFF"/>
              <w:spacing w:before="0" w:beforeAutospacing="0" w:after="0" w:afterAutospacing="0"/>
              <w:rPr>
                <w:rStyle w:val="Strong"/>
                <w:rFonts w:ascii="Helvetica" w:hAnsi="Helvetica" w:cs="Helvetica"/>
                <w:color w:val="1FA7D6" w:themeColor="accent5" w:themeShade="BF"/>
              </w:rPr>
            </w:pPr>
          </w:p>
          <w:p w14:paraId="020A8AD0" w14:textId="77777777" w:rsidR="009B782F" w:rsidRDefault="009B782F" w:rsidP="005E30C6">
            <w:pPr>
              <w:pStyle w:val="notion-list-item"/>
              <w:shd w:val="clear" w:color="auto" w:fill="FFFFFF"/>
              <w:spacing w:before="0" w:beforeAutospacing="0" w:after="0" w:afterAutospacing="0"/>
              <w:rPr>
                <w:rStyle w:val="Strong"/>
                <w:rFonts w:ascii="Helvetica" w:hAnsi="Helvetica" w:cs="Helvetica"/>
                <w:color w:val="1FA7D6" w:themeColor="accent5" w:themeShade="BF"/>
              </w:rPr>
            </w:pPr>
          </w:p>
          <w:p w14:paraId="62CBAEF5" w14:textId="77777777" w:rsidR="00BC68A2" w:rsidRDefault="00BC68A2" w:rsidP="005E30C6">
            <w:pPr>
              <w:pStyle w:val="notion-list-item"/>
              <w:shd w:val="clear" w:color="auto" w:fill="FFFFFF"/>
              <w:spacing w:before="0" w:beforeAutospacing="0" w:after="0" w:afterAutospacing="0"/>
              <w:rPr>
                <w:rStyle w:val="Strong"/>
                <w:rFonts w:ascii="Helvetica" w:hAnsi="Helvetica" w:cs="Helvetica"/>
                <w:color w:val="1FA7D6" w:themeColor="accent5" w:themeShade="BF"/>
              </w:rPr>
            </w:pPr>
          </w:p>
          <w:p w14:paraId="3FD24B01" w14:textId="1FC5168B" w:rsidR="00A0428D" w:rsidRDefault="00A0428D" w:rsidP="00BC68A2">
            <w:pPr>
              <w:pStyle w:val="notion-list-item"/>
              <w:numPr>
                <w:ilvl w:val="0"/>
                <w:numId w:val="24"/>
              </w:numPr>
              <w:shd w:val="clear" w:color="auto" w:fill="FFFFFF"/>
              <w:spacing w:before="0" w:beforeAutospacing="0" w:after="0" w:afterAutospacing="0"/>
              <w:rPr>
                <w:rStyle w:val="Strong"/>
                <w:rFonts w:ascii="Helvetica" w:hAnsi="Helvetica" w:cs="Helvetica"/>
                <w:color w:val="1FA7D6" w:themeColor="accent5" w:themeShade="BF"/>
              </w:rPr>
            </w:pPr>
            <w:r w:rsidRPr="00BC68A2">
              <w:rPr>
                <w:rStyle w:val="Strong"/>
                <w:rFonts w:ascii="Helvetica" w:hAnsi="Helvetica" w:cs="Helvetica"/>
                <w:color w:val="1FA7D6" w:themeColor="accent5" w:themeShade="BF"/>
              </w:rPr>
              <w:lastRenderedPageBreak/>
              <w:t xml:space="preserve">Create a new column that concatenates the </w:t>
            </w:r>
            <w:r w:rsidR="00BC68A2" w:rsidRPr="00BC68A2">
              <w:rPr>
                <w:rStyle w:val="Strong"/>
                <w:rFonts w:ascii="Helvetica" w:hAnsi="Helvetica" w:cs="Helvetica"/>
                <w:color w:val="1FA7D6" w:themeColor="accent5" w:themeShade="BF"/>
              </w:rPr>
              <w:t>customer’s</w:t>
            </w:r>
            <w:r w:rsidRPr="00BC68A2">
              <w:rPr>
                <w:rStyle w:val="Strong"/>
                <w:rFonts w:ascii="Helvetica" w:hAnsi="Helvetica" w:cs="Helvetica"/>
                <w:color w:val="1FA7D6" w:themeColor="accent5" w:themeShade="BF"/>
              </w:rPr>
              <w:t xml:space="preserve"> name, city, and state into a single string for each order.</w:t>
            </w:r>
            <w:r w:rsidR="00BC68A2" w:rsidRPr="00BC68A2">
              <w:rPr>
                <w:rStyle w:val="Strong"/>
                <w:rFonts w:ascii="Helvetica" w:hAnsi="Helvetica" w:cs="Helvetica"/>
                <w:color w:val="1FA7D6" w:themeColor="accent5" w:themeShade="BF"/>
              </w:rPr>
              <w:t xml:space="preserve"> </w:t>
            </w:r>
            <w:r w:rsidRPr="00BC68A2">
              <w:rPr>
                <w:rStyle w:val="Strong"/>
                <w:rFonts w:ascii="Helvetica" w:hAnsi="Helvetica" w:cs="Helvetica"/>
                <w:color w:val="1FA7D6" w:themeColor="accent5" w:themeShade="BF"/>
              </w:rPr>
              <w:t>Select the correct result for CA-2015-100090</w:t>
            </w:r>
            <w:r w:rsidR="00BC68A2">
              <w:rPr>
                <w:rStyle w:val="Strong"/>
                <w:rFonts w:ascii="Helvetica" w:hAnsi="Helvetica" w:cs="Helvetica"/>
                <w:color w:val="1FA7D6" w:themeColor="accent5" w:themeShade="BF"/>
              </w:rPr>
              <w:t>.</w:t>
            </w:r>
          </w:p>
          <w:p w14:paraId="385D0B11" w14:textId="580A9DDB" w:rsidR="00BC68A2" w:rsidRPr="00BC68A2" w:rsidRDefault="009B782F" w:rsidP="00BC68A2">
            <w:pPr>
              <w:pStyle w:val="notion-list-item"/>
              <w:shd w:val="clear" w:color="auto" w:fill="FFFFFF"/>
              <w:spacing w:before="0" w:beforeAutospacing="0" w:after="0" w:afterAutospacing="0"/>
              <w:rPr>
                <w:rStyle w:val="Strong"/>
                <w:rFonts w:ascii="Helvetica" w:hAnsi="Helvetica" w:cs="Helvetica"/>
                <w:color w:val="1FA7D6" w:themeColor="accent5" w:themeShade="BF"/>
              </w:rPr>
            </w:pPr>
            <w:r>
              <w:rPr>
                <w:noProof/>
              </w:rPr>
              <w:drawing>
                <wp:inline distT="0" distB="0" distL="0" distR="0" wp14:anchorId="2A56D0DF" wp14:editId="5F97CD95">
                  <wp:extent cx="6972300" cy="1354455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2300" cy="1354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67053F" w14:textId="03413056" w:rsidR="00BC68A2" w:rsidRDefault="00BC68A2" w:rsidP="00BC68A2">
            <w:pPr>
              <w:pStyle w:val="notion-list-item"/>
              <w:shd w:val="clear" w:color="auto" w:fill="FFFFFF"/>
              <w:spacing w:before="0" w:beforeAutospacing="0" w:after="0" w:afterAutospacing="0"/>
              <w:rPr>
                <w:rStyle w:val="Strong"/>
                <w:color w:val="1FA7D6" w:themeColor="accent5" w:themeShade="BF"/>
              </w:rPr>
            </w:pPr>
          </w:p>
          <w:p w14:paraId="07C5B908" w14:textId="77777777" w:rsidR="009B782F" w:rsidRPr="009B782F" w:rsidRDefault="00A0428D" w:rsidP="003A088A">
            <w:pPr>
              <w:pStyle w:val="notion-list-item"/>
              <w:numPr>
                <w:ilvl w:val="0"/>
                <w:numId w:val="24"/>
              </w:numPr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  <w:r w:rsidRPr="009B782F">
              <w:rPr>
                <w:rStyle w:val="Strong"/>
                <w:color w:val="1FA7D6" w:themeColor="accent5" w:themeShade="BF"/>
              </w:rPr>
              <w:t>Use the IFS function to create a new column that categorizes each order as "High," "Low" or "Loss" based on profit and sales criteria.</w:t>
            </w:r>
            <w:r w:rsidR="009B782F" w:rsidRPr="009B782F">
              <w:rPr>
                <w:rStyle w:val="Strong"/>
                <w:color w:val="1FA7D6" w:themeColor="accent5" w:themeShade="BF"/>
              </w:rPr>
              <w:t xml:space="preserve"> </w:t>
            </w:r>
            <w:r w:rsidRPr="009B782F">
              <w:rPr>
                <w:rStyle w:val="Strong"/>
                <w:color w:val="1FA7D6" w:themeColor="accent5" w:themeShade="BF"/>
              </w:rPr>
              <w:t xml:space="preserve">Profit is considered to be </w:t>
            </w:r>
            <w:r w:rsidRPr="009B782F">
              <w:rPr>
                <w:rStyle w:val="Strong"/>
                <w:i/>
                <w:iCs/>
                <w:color w:val="1FA7D6" w:themeColor="accent5" w:themeShade="BF"/>
              </w:rPr>
              <w:t>“</w:t>
            </w:r>
            <w:proofErr w:type="gramStart"/>
            <w:r w:rsidRPr="009B782F">
              <w:rPr>
                <w:rStyle w:val="Strong"/>
                <w:rFonts w:ascii="Helvetica" w:hAnsi="Helvetica" w:cs="Helvetica"/>
                <w:color w:val="1FA7D6" w:themeColor="accent5" w:themeShade="BF"/>
              </w:rPr>
              <w:t>high</w:t>
            </w:r>
            <w:r w:rsidRPr="009B782F">
              <w:rPr>
                <w:rStyle w:val="Strong"/>
                <w:i/>
                <w:iCs/>
                <w:color w:val="1FA7D6" w:themeColor="accent5" w:themeShade="BF"/>
              </w:rPr>
              <w:t>”</w:t>
            </w:r>
            <w:proofErr w:type="gramEnd"/>
          </w:p>
          <w:p w14:paraId="18E47BD6" w14:textId="48A48536" w:rsidR="00A0428D" w:rsidRPr="009B782F" w:rsidRDefault="00A0428D" w:rsidP="009B782F">
            <w:pPr>
              <w:pStyle w:val="notion-list-item"/>
              <w:shd w:val="clear" w:color="auto" w:fill="FFFFFF"/>
              <w:spacing w:before="0" w:beforeAutospacing="0" w:after="30" w:afterAutospacing="0"/>
              <w:ind w:left="720"/>
              <w:rPr>
                <w:rStyle w:val="Strong"/>
                <w:color w:val="1FA7D6" w:themeColor="accent5" w:themeShade="BF"/>
              </w:rPr>
            </w:pPr>
            <w:r w:rsidRPr="009B782F">
              <w:rPr>
                <w:rStyle w:val="Strong"/>
                <w:i/>
                <w:iCs/>
                <w:color w:val="1FA7D6" w:themeColor="accent5" w:themeShade="BF"/>
              </w:rPr>
              <w:t xml:space="preserve"> if:</w:t>
            </w:r>
            <w:r w:rsidR="009B782F" w:rsidRPr="009B782F">
              <w:rPr>
                <w:rStyle w:val="Strong"/>
                <w:i/>
                <w:iCs/>
                <w:color w:val="1FA7D6" w:themeColor="accent5" w:themeShade="BF"/>
              </w:rPr>
              <w:t xml:space="preserve"> </w:t>
            </w:r>
            <w:r w:rsidRPr="009B782F">
              <w:rPr>
                <w:rStyle w:val="Strong"/>
                <w:i/>
                <w:iCs/>
                <w:color w:val="1FA7D6" w:themeColor="accent5" w:themeShade="BF"/>
              </w:rPr>
              <w:t>Sales are above 200 and profit is above 20</w:t>
            </w:r>
            <w:r w:rsidR="009B782F">
              <w:rPr>
                <w:rStyle w:val="Strong"/>
                <w:i/>
                <w:iCs/>
                <w:color w:val="1FA7D6" w:themeColor="accent5" w:themeShade="BF"/>
              </w:rPr>
              <w:t xml:space="preserve"> </w:t>
            </w:r>
            <w:r w:rsidRPr="009B782F">
              <w:rPr>
                <w:rStyle w:val="Strong"/>
                <w:i/>
                <w:iCs/>
                <w:color w:val="1FA7D6" w:themeColor="accent5" w:themeShade="BF"/>
              </w:rPr>
              <w:t>If profit is above 40.</w:t>
            </w:r>
            <w:r w:rsidR="009B782F">
              <w:rPr>
                <w:rStyle w:val="Strong"/>
                <w:i/>
                <w:iCs/>
                <w:color w:val="1FA7D6" w:themeColor="accent5" w:themeShade="BF"/>
              </w:rPr>
              <w:t xml:space="preserve"> </w:t>
            </w:r>
            <w:r w:rsidRPr="009B782F">
              <w:rPr>
                <w:rStyle w:val="Strong"/>
                <w:i/>
                <w:iCs/>
                <w:color w:val="1FA7D6" w:themeColor="accent5" w:themeShade="BF"/>
              </w:rPr>
              <w:t>Otherwise:</w:t>
            </w:r>
            <w:r w:rsidR="009B782F">
              <w:rPr>
                <w:rStyle w:val="Strong"/>
                <w:i/>
                <w:iCs/>
                <w:color w:val="1FA7D6" w:themeColor="accent5" w:themeShade="BF"/>
              </w:rPr>
              <w:t xml:space="preserve"> </w:t>
            </w:r>
            <w:r w:rsidRPr="009B782F">
              <w:rPr>
                <w:rStyle w:val="Strong"/>
                <w:i/>
                <w:iCs/>
                <w:color w:val="1FA7D6" w:themeColor="accent5" w:themeShade="BF"/>
              </w:rPr>
              <w:t>If the profit is above 0 but below 20, this is categorized as “low”</w:t>
            </w:r>
            <w:r w:rsidR="009B782F">
              <w:rPr>
                <w:rStyle w:val="Strong"/>
                <w:i/>
                <w:iCs/>
                <w:color w:val="1FA7D6" w:themeColor="accent5" w:themeShade="BF"/>
              </w:rPr>
              <w:t xml:space="preserve"> </w:t>
            </w:r>
            <w:r w:rsidRPr="009B782F">
              <w:rPr>
                <w:rStyle w:val="Strong"/>
                <w:i/>
                <w:iCs/>
                <w:color w:val="1FA7D6" w:themeColor="accent5" w:themeShade="BF"/>
              </w:rPr>
              <w:t>If the profit is below 0, this is categorized as “loss.”</w:t>
            </w:r>
          </w:p>
          <w:p w14:paraId="063B3B28" w14:textId="5E0117CF" w:rsidR="009B782F" w:rsidRDefault="009B782F" w:rsidP="00A0428D">
            <w:pPr>
              <w:pStyle w:val="notion-textcontent"/>
              <w:shd w:val="clear" w:color="auto" w:fill="FFFFFF"/>
              <w:spacing w:before="0" w:beforeAutospacing="0" w:after="0" w:afterAutospacing="0"/>
              <w:rPr>
                <w:rStyle w:val="Strong"/>
                <w:rFonts w:ascii="Helvetica" w:hAnsi="Helvetica" w:cs="Helvetica"/>
                <w:color w:val="1FA7D6" w:themeColor="accent5" w:themeShade="BF"/>
              </w:rPr>
            </w:pPr>
            <w:r>
              <w:rPr>
                <w:rStyle w:val="Strong"/>
                <w:rFonts w:ascii="Helvetica" w:hAnsi="Helvetica" w:cs="Helvetica"/>
                <w:color w:val="1FA7D6" w:themeColor="accent5" w:themeShade="BF"/>
              </w:rPr>
              <w:t xml:space="preserve">           </w:t>
            </w:r>
            <w:r w:rsidR="00A0428D" w:rsidRPr="009B782F">
              <w:rPr>
                <w:rStyle w:val="Strong"/>
                <w:rFonts w:ascii="Helvetica" w:hAnsi="Helvetica" w:cs="Helvetica"/>
                <w:color w:val="1FA7D6" w:themeColor="accent5" w:themeShade="BF"/>
              </w:rPr>
              <w:t xml:space="preserve">Use conditional formatting to </w:t>
            </w:r>
            <w:r w:rsidRPr="009B782F">
              <w:rPr>
                <w:rStyle w:val="Strong"/>
                <w:rFonts w:ascii="Helvetica" w:hAnsi="Helvetica" w:cs="Helvetica"/>
                <w:color w:val="1FA7D6" w:themeColor="accent5" w:themeShade="BF"/>
              </w:rPr>
              <w:t>colour</w:t>
            </w:r>
            <w:r w:rsidR="00A0428D" w:rsidRPr="009B782F">
              <w:rPr>
                <w:rStyle w:val="Strong"/>
                <w:rFonts w:ascii="Helvetica" w:hAnsi="Helvetica" w:cs="Helvetica"/>
                <w:color w:val="1FA7D6" w:themeColor="accent5" w:themeShade="BF"/>
              </w:rPr>
              <w:t xml:space="preserve"> the columns with the values “high” in green and the</w:t>
            </w:r>
          </w:p>
          <w:p w14:paraId="1DF5A397" w14:textId="7B985BA0" w:rsidR="00A0428D" w:rsidRDefault="00A0428D" w:rsidP="00A0428D">
            <w:pPr>
              <w:pStyle w:val="notion-textcontent"/>
              <w:shd w:val="clear" w:color="auto" w:fill="FFFFFF"/>
              <w:spacing w:before="0" w:beforeAutospacing="0" w:after="0" w:afterAutospacing="0"/>
              <w:rPr>
                <w:rStyle w:val="Strong"/>
                <w:rFonts w:ascii="Helvetica" w:hAnsi="Helvetica" w:cs="Helvetica"/>
                <w:color w:val="1FA7D6" w:themeColor="accent5" w:themeShade="BF"/>
              </w:rPr>
            </w:pPr>
            <w:r w:rsidRPr="009B782F">
              <w:rPr>
                <w:rStyle w:val="Strong"/>
                <w:rFonts w:ascii="Helvetica" w:hAnsi="Helvetica" w:cs="Helvetica"/>
                <w:color w:val="1FA7D6" w:themeColor="accent5" w:themeShade="BF"/>
              </w:rPr>
              <w:t xml:space="preserve"> </w:t>
            </w:r>
            <w:r w:rsidR="009B782F">
              <w:rPr>
                <w:rStyle w:val="Strong"/>
                <w:rFonts w:ascii="Helvetica" w:hAnsi="Helvetica" w:cs="Helvetica"/>
                <w:color w:val="1FA7D6" w:themeColor="accent5" w:themeShade="BF"/>
              </w:rPr>
              <w:t xml:space="preserve">          </w:t>
            </w:r>
            <w:r w:rsidRPr="009B782F">
              <w:rPr>
                <w:rStyle w:val="Strong"/>
                <w:rFonts w:ascii="Helvetica" w:hAnsi="Helvetica" w:cs="Helvetica"/>
                <w:color w:val="1FA7D6" w:themeColor="accent5" w:themeShade="BF"/>
              </w:rPr>
              <w:t>value “loss” in red.</w:t>
            </w:r>
            <w:r w:rsidR="009B782F">
              <w:rPr>
                <w:rStyle w:val="Strong"/>
                <w:rFonts w:ascii="Helvetica" w:hAnsi="Helvetica" w:cs="Helvetica"/>
                <w:color w:val="1FA7D6" w:themeColor="accent5" w:themeShade="BF"/>
              </w:rPr>
              <w:t xml:space="preserve"> </w:t>
            </w:r>
            <w:r w:rsidRPr="009B782F">
              <w:rPr>
                <w:rStyle w:val="Strong"/>
                <w:rFonts w:ascii="Helvetica" w:hAnsi="Helvetica" w:cs="Helvetica"/>
                <w:color w:val="1FA7D6" w:themeColor="accent5" w:themeShade="BF"/>
              </w:rPr>
              <w:t>How many “losses” do you have?</w:t>
            </w:r>
          </w:p>
          <w:p w14:paraId="1EFFF746" w14:textId="32840078" w:rsidR="009B782F" w:rsidRDefault="006D2247" w:rsidP="00A0428D">
            <w:pPr>
              <w:pStyle w:val="notion-textcontent"/>
              <w:shd w:val="clear" w:color="auto" w:fill="FFFFFF"/>
              <w:spacing w:before="0" w:beforeAutospacing="0" w:after="0" w:afterAutospacing="0"/>
              <w:rPr>
                <w:rStyle w:val="Strong"/>
                <w:rFonts w:ascii="Helvetica" w:hAnsi="Helvetica" w:cs="Helvetica"/>
                <w:color w:val="1FA7D6" w:themeColor="accent5" w:themeShade="BF"/>
              </w:rPr>
            </w:pPr>
            <w:r>
              <w:rPr>
                <w:noProof/>
              </w:rPr>
              <w:drawing>
                <wp:inline distT="0" distB="0" distL="0" distR="0" wp14:anchorId="0D12BE5C" wp14:editId="231D7CD5">
                  <wp:extent cx="6972300" cy="3502025"/>
                  <wp:effectExtent l="0" t="0" r="0" b="317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2300" cy="350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26F3EA" w14:textId="5A685D27" w:rsidR="009B782F" w:rsidRDefault="009B782F" w:rsidP="00A0428D">
            <w:pPr>
              <w:pStyle w:val="notion-textcontent"/>
              <w:shd w:val="clear" w:color="auto" w:fill="FFFFFF"/>
              <w:spacing w:before="0" w:beforeAutospacing="0" w:after="0" w:afterAutospacing="0"/>
              <w:rPr>
                <w:rStyle w:val="Strong"/>
                <w:rFonts w:ascii="Helvetica" w:hAnsi="Helvetica" w:cs="Helvetica"/>
                <w:color w:val="1FA7D6" w:themeColor="accent5" w:themeShade="BF"/>
              </w:rPr>
            </w:pPr>
          </w:p>
          <w:p w14:paraId="757E1DAD" w14:textId="77777777" w:rsidR="006D2247" w:rsidRDefault="006D2247" w:rsidP="00A0428D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Style w:val="Strong"/>
                <w:rFonts w:ascii="Helvetica" w:hAnsi="Helvetica" w:cs="Helvetica"/>
                <w:color w:val="37352F"/>
              </w:rPr>
            </w:pPr>
          </w:p>
          <w:p w14:paraId="3DC602C8" w14:textId="77777777" w:rsidR="006D2247" w:rsidRDefault="006D2247" w:rsidP="00A0428D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Style w:val="Strong"/>
                <w:rFonts w:ascii="Helvetica" w:hAnsi="Helvetica" w:cs="Helvetica"/>
                <w:color w:val="37352F"/>
              </w:rPr>
            </w:pPr>
          </w:p>
          <w:p w14:paraId="0494D841" w14:textId="77777777" w:rsidR="006D2247" w:rsidRDefault="006D2247" w:rsidP="00A0428D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Style w:val="Strong"/>
                <w:rFonts w:ascii="Helvetica" w:hAnsi="Helvetica" w:cs="Helvetica"/>
                <w:color w:val="37352F"/>
              </w:rPr>
            </w:pPr>
          </w:p>
          <w:p w14:paraId="696FFEC0" w14:textId="77777777" w:rsidR="006D2247" w:rsidRDefault="006D2247" w:rsidP="00A0428D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Style w:val="Strong"/>
                <w:rFonts w:ascii="Helvetica" w:hAnsi="Helvetica" w:cs="Helvetica"/>
                <w:color w:val="37352F"/>
              </w:rPr>
            </w:pPr>
          </w:p>
          <w:p w14:paraId="26441EFD" w14:textId="77777777" w:rsidR="006D2247" w:rsidRDefault="006D2247" w:rsidP="00A0428D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Style w:val="Strong"/>
                <w:rFonts w:ascii="Helvetica" w:hAnsi="Helvetica" w:cs="Helvetica"/>
                <w:color w:val="37352F"/>
              </w:rPr>
            </w:pPr>
          </w:p>
          <w:p w14:paraId="37BEBB04" w14:textId="77777777" w:rsidR="006D2247" w:rsidRDefault="006D2247" w:rsidP="00A0428D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Style w:val="Strong"/>
                <w:rFonts w:ascii="Helvetica" w:hAnsi="Helvetica" w:cs="Helvetica"/>
                <w:color w:val="37352F"/>
              </w:rPr>
            </w:pPr>
          </w:p>
          <w:p w14:paraId="739188EE" w14:textId="1E65857C" w:rsidR="00A0428D" w:rsidRPr="006D2247" w:rsidRDefault="00A0428D" w:rsidP="00A0428D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  <w:r w:rsidRPr="006D2247">
              <w:rPr>
                <w:rStyle w:val="Strong"/>
                <w:color w:val="1FA7D6" w:themeColor="accent5" w:themeShade="BF"/>
              </w:rPr>
              <w:lastRenderedPageBreak/>
              <w:t>In a new sheet, create a dropdown of category and product which returns the price for a unit (which you previously solved in exercise 9.)</w:t>
            </w:r>
          </w:p>
          <w:p w14:paraId="313F11B1" w14:textId="77777777" w:rsidR="00A0428D" w:rsidRPr="006D2247" w:rsidRDefault="00A0428D" w:rsidP="00A0428D">
            <w:pPr>
              <w:pStyle w:val="notion-textcontent"/>
              <w:shd w:val="clear" w:color="auto" w:fill="FFFFFF"/>
              <w:spacing w:before="0" w:beforeAutospacing="0" w:after="0" w:afterAutospacing="0"/>
              <w:rPr>
                <w:rStyle w:val="Strong"/>
                <w:color w:val="1FA7D6" w:themeColor="accent5" w:themeShade="BF"/>
              </w:rPr>
            </w:pPr>
            <w:r w:rsidRPr="006D2247">
              <w:rPr>
                <w:rStyle w:val="Strong"/>
                <w:i/>
                <w:iCs/>
                <w:color w:val="1FA7D6" w:themeColor="accent5" w:themeShade="BF"/>
              </w:rPr>
              <w:t>Hint:</w:t>
            </w:r>
          </w:p>
          <w:p w14:paraId="5B967742" w14:textId="77777777" w:rsidR="00A0428D" w:rsidRPr="006D2247" w:rsidRDefault="00A0428D" w:rsidP="00A0428D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  <w:r w:rsidRPr="006D2247">
              <w:rPr>
                <w:rStyle w:val="Strong"/>
                <w:color w:val="1FA7D6" w:themeColor="accent5" w:themeShade="BF"/>
              </w:rPr>
              <w:t>I</w:t>
            </w:r>
            <w:r w:rsidRPr="006D2247">
              <w:rPr>
                <w:rStyle w:val="Strong"/>
                <w:i/>
                <w:iCs/>
                <w:color w:val="1FA7D6" w:themeColor="accent5" w:themeShade="BF"/>
              </w:rPr>
              <w:t>n order to make your job easier and for it to look cleaner, you should first define "named ranges" for every column you will use - product name, category, unit price.</w:t>
            </w:r>
          </w:p>
          <w:p w14:paraId="366A1584" w14:textId="77777777" w:rsidR="00A0428D" w:rsidRPr="006D2247" w:rsidRDefault="00A0428D" w:rsidP="00A0428D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  <w:r w:rsidRPr="006D2247">
              <w:rPr>
                <w:rStyle w:val="Strong"/>
                <w:i/>
                <w:iCs/>
                <w:color w:val="1FA7D6" w:themeColor="accent5" w:themeShade="BF"/>
              </w:rPr>
              <w:t>Create a drop-down list of categories:</w:t>
            </w:r>
          </w:p>
          <w:p w14:paraId="1EC82A11" w14:textId="77777777" w:rsidR="00A0428D" w:rsidRPr="006D2247" w:rsidRDefault="00A0428D" w:rsidP="00A0428D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  <w:r w:rsidRPr="006D2247">
              <w:rPr>
                <w:rStyle w:val="Strong"/>
                <w:i/>
                <w:iCs/>
                <w:color w:val="1FA7D6" w:themeColor="accent5" w:themeShade="BF"/>
              </w:rPr>
              <w:t>In a separate cell, use data validation to create a drop-down list of categories, using the category column in your data as the source.</w:t>
            </w:r>
          </w:p>
          <w:p w14:paraId="0002A21A" w14:textId="77777777" w:rsidR="00A0428D" w:rsidRPr="006D2247" w:rsidRDefault="00A0428D" w:rsidP="00A0428D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  <w:r w:rsidRPr="006D2247">
              <w:rPr>
                <w:rStyle w:val="Strong"/>
                <w:i/>
                <w:iCs/>
                <w:color w:val="1FA7D6" w:themeColor="accent5" w:themeShade="BF"/>
              </w:rPr>
              <w:t>In the data validation criteria, use “Dropdown (from a range)” and put the named range of your category column in there.</w:t>
            </w:r>
          </w:p>
          <w:p w14:paraId="00115D59" w14:textId="77777777" w:rsidR="00A0428D" w:rsidRPr="006D2247" w:rsidRDefault="00A0428D" w:rsidP="00A0428D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  <w:r w:rsidRPr="006D2247">
              <w:rPr>
                <w:rStyle w:val="Strong"/>
                <w:i/>
                <w:iCs/>
                <w:color w:val="1FA7D6" w:themeColor="accent5" w:themeShade="BF"/>
              </w:rPr>
              <w:t>In a separate sheet, use the “filter” function to filter the products based on your chosen category. Give this a named range too.</w:t>
            </w:r>
          </w:p>
          <w:p w14:paraId="3536BEA8" w14:textId="77777777" w:rsidR="00A0428D" w:rsidRPr="006D2247" w:rsidRDefault="00A0428D" w:rsidP="00A0428D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  <w:r w:rsidRPr="006D2247">
              <w:rPr>
                <w:rStyle w:val="Strong"/>
                <w:i/>
                <w:iCs/>
                <w:color w:val="1FA7D6" w:themeColor="accent5" w:themeShade="BF"/>
              </w:rPr>
              <w:t>Create a drop-down list of product names based on the selected category; use this name range you have created in the separate sheet.</w:t>
            </w:r>
          </w:p>
          <w:p w14:paraId="103CF17F" w14:textId="77777777" w:rsidR="00A0428D" w:rsidRPr="006D2247" w:rsidRDefault="00A0428D" w:rsidP="00A0428D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Style w:val="Strong"/>
                <w:color w:val="1FA7D6" w:themeColor="accent5" w:themeShade="BF"/>
              </w:rPr>
            </w:pPr>
            <w:r w:rsidRPr="006D2247">
              <w:rPr>
                <w:rStyle w:val="Strong"/>
                <w:i/>
                <w:iCs/>
                <w:color w:val="1FA7D6" w:themeColor="accent5" w:themeShade="BF"/>
              </w:rPr>
              <w:t>Use the INDEX MATCH function to find the corresponding product unit price. You could use this structure:</w:t>
            </w:r>
          </w:p>
          <w:p w14:paraId="0D096025" w14:textId="77777777" w:rsidR="00A0428D" w:rsidRDefault="00A0428D" w:rsidP="00A0428D">
            <w:pPr>
              <w:pStyle w:val="notion-list-item"/>
              <w:shd w:val="clear" w:color="auto" w:fill="FFFFFF"/>
              <w:spacing w:before="0" w:beforeAutospacing="0" w:after="30" w:afterAutospacing="0"/>
              <w:rPr>
                <w:rFonts w:ascii="Helvetica" w:hAnsi="Helvetica" w:cs="Helvetica"/>
                <w:color w:val="37352F"/>
              </w:rPr>
            </w:pPr>
            <w:r>
              <w:rPr>
                <w:rStyle w:val="HTMLCode"/>
                <w:rFonts w:ascii="Consolas" w:hAnsi="Consolas"/>
                <w:color w:val="FF4081"/>
                <w:sz w:val="22"/>
                <w:szCs w:val="22"/>
              </w:rPr>
              <w:t>=INDEX(</w:t>
            </w:r>
            <w:proofErr w:type="spellStart"/>
            <w:r>
              <w:rPr>
                <w:rStyle w:val="HTMLCode"/>
                <w:rFonts w:ascii="Consolas" w:hAnsi="Consolas"/>
                <w:color w:val="FF4081"/>
                <w:sz w:val="22"/>
                <w:szCs w:val="22"/>
              </w:rPr>
              <w:t>unit_price</w:t>
            </w:r>
            <w:proofErr w:type="spellEnd"/>
            <w:r>
              <w:rPr>
                <w:rStyle w:val="HTMLCode"/>
                <w:rFonts w:ascii="Consolas" w:hAnsi="Consolas"/>
                <w:color w:val="FF4081"/>
                <w:sz w:val="22"/>
                <w:szCs w:val="22"/>
              </w:rPr>
              <w:t>, MATCH(1, (category=</w:t>
            </w:r>
            <w:proofErr w:type="spellStart"/>
            <w:r>
              <w:rPr>
                <w:rStyle w:val="HTMLCode"/>
                <w:rFonts w:ascii="Consolas" w:hAnsi="Consolas"/>
                <w:color w:val="FF4081"/>
                <w:sz w:val="22"/>
                <w:szCs w:val="22"/>
              </w:rPr>
              <w:t>The_category_cell</w:t>
            </w:r>
            <w:proofErr w:type="spellEnd"/>
            <w:r>
              <w:rPr>
                <w:rStyle w:val="HTMLCode"/>
                <w:rFonts w:ascii="Consolas" w:hAnsi="Consolas"/>
                <w:color w:val="FF4081"/>
                <w:sz w:val="22"/>
                <w:szCs w:val="22"/>
              </w:rPr>
              <w:t>)*(</w:t>
            </w:r>
            <w:proofErr w:type="spellStart"/>
            <w:r>
              <w:rPr>
                <w:rStyle w:val="HTMLCode"/>
                <w:rFonts w:ascii="Consolas" w:hAnsi="Consolas"/>
                <w:color w:val="FF4081"/>
                <w:sz w:val="22"/>
                <w:szCs w:val="22"/>
              </w:rPr>
              <w:t>product_name</w:t>
            </w:r>
            <w:proofErr w:type="spellEnd"/>
            <w:r>
              <w:rPr>
                <w:rStyle w:val="HTMLCode"/>
                <w:rFonts w:ascii="Consolas" w:hAnsi="Consolas"/>
                <w:color w:val="FF4081"/>
                <w:sz w:val="22"/>
                <w:szCs w:val="22"/>
              </w:rPr>
              <w:t>=</w:t>
            </w:r>
            <w:proofErr w:type="spellStart"/>
            <w:r>
              <w:rPr>
                <w:rStyle w:val="HTMLCode"/>
                <w:rFonts w:ascii="Consolas" w:hAnsi="Consolas"/>
                <w:color w:val="FF4081"/>
                <w:sz w:val="22"/>
                <w:szCs w:val="22"/>
              </w:rPr>
              <w:t>The_product_cell</w:t>
            </w:r>
            <w:proofErr w:type="spellEnd"/>
            <w:r>
              <w:rPr>
                <w:rStyle w:val="HTMLCode"/>
                <w:rFonts w:ascii="Consolas" w:hAnsi="Consolas"/>
                <w:color w:val="FF4081"/>
                <w:sz w:val="22"/>
                <w:szCs w:val="22"/>
              </w:rPr>
              <w:t>), 0), 1)</w:t>
            </w:r>
          </w:p>
          <w:p w14:paraId="3BBA1819" w14:textId="77777777" w:rsidR="00A0428D" w:rsidRPr="006D2247" w:rsidRDefault="00A0428D" w:rsidP="00A0428D">
            <w:pPr>
              <w:pStyle w:val="notion-textcontent"/>
              <w:shd w:val="clear" w:color="auto" w:fill="FFFFFF"/>
              <w:spacing w:before="0" w:beforeAutospacing="0" w:after="0" w:afterAutospacing="0"/>
              <w:rPr>
                <w:rStyle w:val="Strong"/>
                <w:i/>
                <w:iCs/>
                <w:color w:val="1FA7D6" w:themeColor="accent5" w:themeShade="BF"/>
              </w:rPr>
            </w:pPr>
            <w:r w:rsidRPr="006D2247">
              <w:rPr>
                <w:rStyle w:val="Strong"/>
                <w:i/>
                <w:iCs/>
                <w:color w:val="1FA7D6" w:themeColor="accent5" w:themeShade="BF"/>
              </w:rPr>
              <w:t xml:space="preserve">Note: </w:t>
            </w:r>
            <w:proofErr w:type="spellStart"/>
            <w:r w:rsidRPr="006D2247">
              <w:rPr>
                <w:rStyle w:val="Strong"/>
                <w:color w:val="1FA7D6" w:themeColor="accent5" w:themeShade="BF"/>
              </w:rPr>
              <w:t>Unit_price</w:t>
            </w:r>
            <w:proofErr w:type="spellEnd"/>
            <w:r w:rsidRPr="006D2247">
              <w:rPr>
                <w:rStyle w:val="Strong"/>
                <w:color w:val="1FA7D6" w:themeColor="accent5" w:themeShade="BF"/>
              </w:rPr>
              <w:t xml:space="preserve">, category, and </w:t>
            </w:r>
            <w:proofErr w:type="spellStart"/>
            <w:r w:rsidRPr="006D2247">
              <w:rPr>
                <w:rStyle w:val="Strong"/>
                <w:color w:val="1FA7D6" w:themeColor="accent5" w:themeShade="BF"/>
              </w:rPr>
              <w:t>product_name</w:t>
            </w:r>
            <w:proofErr w:type="spellEnd"/>
            <w:r w:rsidRPr="006D2247">
              <w:rPr>
                <w:rStyle w:val="Strong"/>
                <w:color w:val="1FA7D6" w:themeColor="accent5" w:themeShade="BF"/>
              </w:rPr>
              <w:t xml:space="preserve"> </w:t>
            </w:r>
            <w:proofErr w:type="gramStart"/>
            <w:r w:rsidRPr="006D2247">
              <w:rPr>
                <w:rStyle w:val="Strong"/>
                <w:color w:val="1FA7D6" w:themeColor="accent5" w:themeShade="BF"/>
              </w:rPr>
              <w:t>are</w:t>
            </w:r>
            <w:proofErr w:type="gramEnd"/>
            <w:r w:rsidRPr="006D2247">
              <w:rPr>
                <w:rStyle w:val="Strong"/>
                <w:color w:val="1FA7D6" w:themeColor="accent5" w:themeShade="BF"/>
              </w:rPr>
              <w:t xml:space="preserve"> named ranges.</w:t>
            </w:r>
          </w:p>
          <w:p w14:paraId="28CDA4DF" w14:textId="17D5879C" w:rsidR="00A0428D" w:rsidRDefault="00EC71DA" w:rsidP="00A0428D">
            <w:r>
              <w:rPr>
                <w:noProof/>
              </w:rPr>
              <w:drawing>
                <wp:inline distT="0" distB="0" distL="0" distR="0" wp14:anchorId="75C02C55" wp14:editId="6871AFB7">
                  <wp:extent cx="6972300" cy="1619885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2300" cy="161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D20990" w14:textId="77777777" w:rsidR="00A0428D" w:rsidRDefault="00A0428D" w:rsidP="00A0428D"/>
          <w:p w14:paraId="78BF6727" w14:textId="77777777" w:rsidR="00A0428D" w:rsidRDefault="00A0428D" w:rsidP="00A0428D"/>
          <w:p w14:paraId="33F19E47" w14:textId="77777777" w:rsidR="00A0428D" w:rsidRDefault="00A0428D" w:rsidP="00A0428D"/>
          <w:p w14:paraId="77F6194B" w14:textId="77777777" w:rsidR="00A0428D" w:rsidRDefault="00A0428D" w:rsidP="00A0428D"/>
          <w:p w14:paraId="11DA0C6C" w14:textId="77777777" w:rsidR="00A0428D" w:rsidRDefault="00A0428D" w:rsidP="00A0428D"/>
          <w:p w14:paraId="34F912FC" w14:textId="77777777" w:rsidR="00A0428D" w:rsidRDefault="00A0428D" w:rsidP="00A0428D"/>
          <w:p w14:paraId="64643824" w14:textId="77777777" w:rsidR="00A0428D" w:rsidRDefault="00A0428D" w:rsidP="00A0428D"/>
          <w:p w14:paraId="3EDB7DBB" w14:textId="77777777" w:rsidR="00A0428D" w:rsidRDefault="00A0428D" w:rsidP="00A0428D"/>
          <w:p w14:paraId="34371488" w14:textId="77777777" w:rsidR="00A0428D" w:rsidRDefault="00A0428D" w:rsidP="00A0428D"/>
          <w:p w14:paraId="78D3B23B" w14:textId="77777777" w:rsidR="00A0428D" w:rsidRDefault="00A0428D" w:rsidP="00A0428D"/>
          <w:p w14:paraId="23D63C09" w14:textId="77777777" w:rsidR="00A0428D" w:rsidRDefault="00A0428D" w:rsidP="00A0428D"/>
          <w:p w14:paraId="1B38B343" w14:textId="77777777" w:rsidR="00A0428D" w:rsidRDefault="00A0428D" w:rsidP="00A0428D"/>
          <w:p w14:paraId="1CE8C36D" w14:textId="77777777" w:rsidR="00A0428D" w:rsidRDefault="00A0428D" w:rsidP="00A0428D"/>
          <w:p w14:paraId="4CFD3B50" w14:textId="77777777" w:rsidR="00A0428D" w:rsidRDefault="00A0428D" w:rsidP="00A0428D"/>
          <w:p w14:paraId="11276BE7" w14:textId="77777777" w:rsidR="00A0428D" w:rsidRDefault="00A0428D" w:rsidP="00A0428D"/>
          <w:p w14:paraId="671F318D" w14:textId="77777777" w:rsidR="00A0428D" w:rsidRDefault="00A0428D" w:rsidP="00A0428D"/>
          <w:p w14:paraId="14C320E5" w14:textId="77777777" w:rsidR="00A0428D" w:rsidRDefault="00A0428D" w:rsidP="00A0428D"/>
          <w:p w14:paraId="31A1460E" w14:textId="77777777" w:rsidR="00A0428D" w:rsidRDefault="00A0428D" w:rsidP="00A0428D"/>
          <w:p w14:paraId="65436A88" w14:textId="77777777" w:rsidR="00A0428D" w:rsidRDefault="00A0428D" w:rsidP="00A0428D"/>
          <w:p w14:paraId="46CC7580" w14:textId="77777777" w:rsidR="00A0428D" w:rsidRDefault="00A0428D" w:rsidP="00A0428D"/>
          <w:p w14:paraId="0B541A97" w14:textId="77777777" w:rsidR="00A0428D" w:rsidRDefault="00A0428D" w:rsidP="00A0428D"/>
          <w:p w14:paraId="1922AB39" w14:textId="77777777" w:rsidR="00A0428D" w:rsidRDefault="00A0428D" w:rsidP="00A0428D"/>
          <w:p w14:paraId="05E07E6F" w14:textId="77777777" w:rsidR="00A0428D" w:rsidRDefault="00A0428D" w:rsidP="00A0428D"/>
          <w:p w14:paraId="2DA30329" w14:textId="77777777" w:rsidR="00A0428D" w:rsidRDefault="00A0428D" w:rsidP="00A0428D"/>
          <w:p w14:paraId="2C653113" w14:textId="77777777" w:rsidR="00A0428D" w:rsidRDefault="00A0428D" w:rsidP="00A0428D"/>
          <w:p w14:paraId="30A530C7" w14:textId="61BD0B3E" w:rsidR="00A0428D" w:rsidRDefault="00A0428D" w:rsidP="00A0428D"/>
        </w:tc>
        <w:tc>
          <w:tcPr>
            <w:tcW w:w="2060" w:type="dxa"/>
            <w:vAlign w:val="center"/>
          </w:tcPr>
          <w:p w14:paraId="4C4D1191" w14:textId="77777777" w:rsidR="00B0688D" w:rsidRDefault="00B0688D" w:rsidP="00A0428D">
            <w:pPr>
              <w:jc w:val="right"/>
            </w:pPr>
            <w:r w:rsidRPr="00D967AC">
              <w:rPr>
                <w:noProof/>
              </w:rPr>
              <w:lastRenderedPageBreak/>
              <w:drawing>
                <wp:inline distT="0" distB="0" distL="0" distR="0" wp14:anchorId="74A4F43D" wp14:editId="773AC36A">
                  <wp:extent cx="1308357" cy="567958"/>
                  <wp:effectExtent l="0" t="0" r="0" b="3810"/>
                  <wp:docPr id="12" name="Graphic 201" descr="logo-placeholder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3D65186-AB5A-4584-87C3-0FAA2992263B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aphic 201" descr="logo-placeholder">
                            <a:extLst>
                              <a:ext uri="{FF2B5EF4-FFF2-40B4-BE49-F238E27FC236}">
                                <a16:creationId xmlns:a16="http://schemas.microsoft.com/office/drawing/2014/main" id="{F3D65186-AB5A-4584-87C3-0FAA2992263B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357" cy="567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73A72D" w14:textId="77777777" w:rsidR="008A3C95" w:rsidRDefault="008A3C95" w:rsidP="007057F4"/>
    <w:p w14:paraId="27E119D4" w14:textId="77777777" w:rsidR="008A3C95" w:rsidRDefault="002E0194" w:rsidP="007057F4">
      <w:r>
        <w:rPr>
          <w:noProof/>
        </w:rPr>
        <w:drawing>
          <wp:anchor distT="0" distB="0" distL="114300" distR="114300" simplePos="0" relativeHeight="251662336" behindDoc="1" locked="0" layoutInCell="1" allowOverlap="1" wp14:anchorId="2467B212" wp14:editId="39271A0E">
            <wp:simplePos x="0" y="0"/>
            <wp:positionH relativeFrom="column">
              <wp:posOffset>-12065</wp:posOffset>
            </wp:positionH>
            <wp:positionV relativeFrom="paragraph">
              <wp:posOffset>3031087</wp:posOffset>
            </wp:positionV>
            <wp:extent cx="2330450" cy="3310890"/>
            <wp:effectExtent l="0" t="0" r="0" b="3810"/>
            <wp:wrapNone/>
            <wp:docPr id="4" name="Graphic 4" descr="colored transparent rectan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>
        <w:rPr>
          <w:noProof/>
        </w:rPr>
        <w:drawing>
          <wp:anchor distT="0" distB="0" distL="114300" distR="114300" simplePos="0" relativeHeight="251660288" behindDoc="1" locked="0" layoutInCell="1" allowOverlap="1" wp14:anchorId="2C1F69CC" wp14:editId="4C2A815D">
            <wp:simplePos x="0" y="0"/>
            <wp:positionH relativeFrom="column">
              <wp:posOffset>-12065</wp:posOffset>
            </wp:positionH>
            <wp:positionV relativeFrom="paragraph">
              <wp:posOffset>3037598</wp:posOffset>
            </wp:positionV>
            <wp:extent cx="7045257" cy="3329054"/>
            <wp:effectExtent l="0" t="0" r="3810" b="5080"/>
            <wp:wrapNone/>
            <wp:docPr id="3" name="Picture 3" descr="business center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-01-02.png"/>
                    <pic:cNvPicPr/>
                  </pic:nvPicPr>
                  <pic:blipFill>
                    <a:blip r:embed="rId28">
                      <a:duotone>
                        <a:prstClr val="black"/>
                        <a:schemeClr val="accent6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5257" cy="3329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>
        <w:rPr>
          <w:noProof/>
        </w:rPr>
        <w:drawing>
          <wp:anchor distT="0" distB="0" distL="114300" distR="114300" simplePos="0" relativeHeight="251661312" behindDoc="1" locked="0" layoutInCell="1" allowOverlap="1" wp14:anchorId="15B1A6DA" wp14:editId="5B5AB968">
            <wp:simplePos x="0" y="0"/>
            <wp:positionH relativeFrom="column">
              <wp:posOffset>3376635</wp:posOffset>
            </wp:positionH>
            <wp:positionV relativeFrom="paragraph">
              <wp:posOffset>1452880</wp:posOffset>
            </wp:positionV>
            <wp:extent cx="2274015" cy="3122528"/>
            <wp:effectExtent l="0" t="0" r="0" b="1905"/>
            <wp:wrapNone/>
            <wp:docPr id="2" name="Graphic 2" descr="colored transparent rectan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015" cy="3122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>
        <w:rPr>
          <w:noProof/>
        </w:rPr>
        <w:drawing>
          <wp:anchor distT="0" distB="0" distL="114300" distR="114300" simplePos="0" relativeHeight="251658240" behindDoc="1" locked="0" layoutInCell="1" allowOverlap="1" wp14:anchorId="4287BE2C" wp14:editId="6C976D55">
            <wp:simplePos x="0" y="0"/>
            <wp:positionH relativeFrom="column">
              <wp:posOffset>-718641</wp:posOffset>
            </wp:positionH>
            <wp:positionV relativeFrom="paragraph">
              <wp:posOffset>1620457</wp:posOffset>
            </wp:positionV>
            <wp:extent cx="5859887" cy="2490114"/>
            <wp:effectExtent l="0" t="0" r="7620" b="5715"/>
            <wp:wrapNone/>
            <wp:docPr id="1" name="Graphic 1" descr="colored rectan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478" cy="2502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3C95">
        <w:br w:type="page"/>
      </w:r>
    </w:p>
    <w:sdt>
      <w:sdtPr>
        <w:rPr>
          <w:bCs/>
          <w:caps/>
        </w:rPr>
        <w:id w:val="2097750693"/>
        <w:docPartObj>
          <w:docPartGallery w:val="Table of Contents"/>
          <w:docPartUnique/>
        </w:docPartObj>
      </w:sdtPr>
      <w:sdtEndPr>
        <w:rPr>
          <w:bCs w:val="0"/>
          <w:caps w:val="0"/>
        </w:rPr>
      </w:sdtEndPr>
      <w:sdtContent>
        <w:p w14:paraId="1E141B9D" w14:textId="15EE3649" w:rsidR="00245596" w:rsidRDefault="00245596" w:rsidP="00245596">
          <w:pPr>
            <w:pStyle w:val="TOC1"/>
          </w:pPr>
        </w:p>
        <w:p w14:paraId="09F591F8" w14:textId="1022E6D3" w:rsidR="001670A7" w:rsidRDefault="00000000">
          <w:pPr>
            <w:pStyle w:val="TOC3"/>
            <w:ind w:left="446"/>
          </w:pPr>
        </w:p>
      </w:sdtContent>
    </w:sdt>
    <w:p w14:paraId="2CED7C69" w14:textId="77777777" w:rsidR="004F2231" w:rsidRDefault="004F2231">
      <w:pPr>
        <w:spacing w:after="200"/>
        <w:rPr>
          <w:bCs/>
          <w:noProof/>
        </w:rPr>
      </w:pPr>
      <w:r>
        <w:rPr>
          <w:bCs/>
          <w:noProof/>
        </w:rPr>
        <w:br w:type="page"/>
      </w: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4F2231" w14:paraId="4E95F62C" w14:textId="77777777" w:rsidTr="004F2231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CA8D28" w14:textId="77777777" w:rsidR="004F2231" w:rsidRDefault="004F2231" w:rsidP="004F2231">
            <w:pPr>
              <w:pStyle w:val="Heading1"/>
              <w:framePr w:hSpace="0" w:wrap="auto" w:vAnchor="margin" w:hAnchor="text" w:yAlign="inline"/>
              <w:jc w:val="left"/>
            </w:pPr>
            <w:r>
              <w:lastRenderedPageBreak/>
              <w:t>TITLE HEADING</w:t>
            </w:r>
          </w:p>
        </w:tc>
      </w:tr>
    </w:tbl>
    <w:tbl>
      <w:tblPr>
        <w:tblpPr w:leftFromText="180" w:rightFromText="180" w:vertAnchor="page" w:horzAnchor="margin" w:tblpY="3427"/>
        <w:tblW w:w="10061" w:type="dxa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860"/>
        <w:gridCol w:w="360"/>
        <w:gridCol w:w="4841"/>
      </w:tblGrid>
      <w:tr w:rsidR="004F2231" w14:paraId="179CEEEB" w14:textId="77777777" w:rsidTr="002178B9">
        <w:trPr>
          <w:trHeight w:val="3386"/>
        </w:trPr>
        <w:tc>
          <w:tcPr>
            <w:tcW w:w="1006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A11CA20" w14:textId="77777777" w:rsidR="004F2231" w:rsidRPr="002178B9" w:rsidRDefault="002178B9" w:rsidP="002178B9">
            <w:pPr>
              <w:pStyle w:val="Heading2"/>
              <w:framePr w:hSpace="0" w:wrap="auto" w:vAnchor="margin" w:hAnchor="text" w:yAlign="inline"/>
            </w:pPr>
            <w:r w:rsidRPr="002178B9">
              <w:t>Executive Summary</w:t>
            </w:r>
          </w:p>
          <w:p w14:paraId="47842D27" w14:textId="77777777" w:rsidR="004F2231" w:rsidRPr="002178B9" w:rsidRDefault="00000000" w:rsidP="002178B9">
            <w:pPr>
              <w:pStyle w:val="Content"/>
              <w:framePr w:hSpace="0" w:wrap="auto" w:vAnchor="margin" w:hAnchor="text" w:yAlign="inline"/>
            </w:pPr>
            <w:sdt>
              <w:sdtPr>
                <w:id w:val="-157383670"/>
                <w:placeholder>
                  <w:docPart w:val="FCFFBDFEDCA049C88AFCD1EBA5243FF9"/>
                </w:placeholder>
                <w:temporary/>
                <w:showingPlcHdr/>
                <w15:appearance w15:val="hidden"/>
              </w:sdtPr>
              <w:sdtContent>
                <w:r w:rsidR="004F2231" w:rsidRPr="002178B9">
                  <w:t>To get started right away, just tap any placeholder text (such as this) and start typing to replace it with your own.</w:t>
                </w:r>
              </w:sdtContent>
            </w:sdt>
          </w:p>
          <w:p w14:paraId="34C510DA" w14:textId="77777777" w:rsidR="004F2231" w:rsidRPr="004F2231" w:rsidRDefault="004F2231" w:rsidP="004F2231">
            <w:pPr>
              <w:pStyle w:val="Content"/>
              <w:framePr w:hSpace="0" w:wrap="auto" w:vAnchor="margin" w:hAnchor="text" w:yAlign="inline"/>
              <w:rPr>
                <w:b/>
              </w:rPr>
            </w:pPr>
          </w:p>
          <w:p w14:paraId="07245351" w14:textId="77777777" w:rsidR="004F2231" w:rsidRPr="002178B9" w:rsidRDefault="00000000" w:rsidP="003620E2">
            <w:pPr>
              <w:pStyle w:val="Content"/>
              <w:framePr w:hSpace="0" w:wrap="auto" w:vAnchor="margin" w:hAnchor="text" w:yAlign="inline"/>
            </w:pPr>
            <w:sdt>
              <w:sdtPr>
                <w:id w:val="564925966"/>
                <w:placeholder>
                  <w:docPart w:val="273E4B0143A84824AF67BD486D1F3FAD"/>
                </w:placeholder>
                <w:temporary/>
                <w:showingPlcHdr/>
                <w15:appearance w15:val="hidden"/>
              </w:sdtPr>
              <w:sdtContent>
                <w:r w:rsidR="003620E2" w:rsidRPr="003620E2">
                  <w:t xml:space="preserve">Some of the sample text in this document indicates the name of the style applied, so that you can easily apply the same formatting again. For example, this is the </w:t>
                </w:r>
                <w:r w:rsidR="003620E2">
                  <w:t xml:space="preserve">Content </w:t>
                </w:r>
                <w:r w:rsidR="003620E2" w:rsidRPr="003620E2">
                  <w:t>style.</w:t>
                </w:r>
              </w:sdtContent>
            </w:sdt>
          </w:p>
        </w:tc>
      </w:tr>
      <w:tr w:rsidR="004F2231" w14:paraId="12E1B81E" w14:textId="77777777" w:rsidTr="002178B9">
        <w:trPr>
          <w:trHeight w:val="2685"/>
        </w:trPr>
        <w:tc>
          <w:tcPr>
            <w:tcW w:w="1006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A867274" w14:textId="28D36C4E" w:rsidR="002178B9" w:rsidRPr="002178B9" w:rsidRDefault="002178B9" w:rsidP="001F0AF0">
            <w:pPr>
              <w:pStyle w:val="Content"/>
              <w:framePr w:hSpace="0" w:wrap="auto" w:vAnchor="margin" w:hAnchor="text" w:yAlign="inline"/>
            </w:pPr>
          </w:p>
        </w:tc>
      </w:tr>
      <w:tr w:rsidR="002178B9" w14:paraId="608CB51D" w14:textId="77777777" w:rsidTr="001F0AF0">
        <w:trPr>
          <w:trHeight w:val="2685"/>
        </w:trPr>
        <w:tc>
          <w:tcPr>
            <w:tcW w:w="4860" w:type="dxa"/>
            <w:tcBorders>
              <w:top w:val="nil"/>
              <w:left w:val="nil"/>
              <w:bottom w:val="nil"/>
              <w:right w:val="nil"/>
            </w:tcBorders>
          </w:tcPr>
          <w:p w14:paraId="786100A1" w14:textId="4DFC57A0" w:rsidR="002178B9" w:rsidRPr="002178B9" w:rsidRDefault="002178B9" w:rsidP="002178B9">
            <w:pPr>
              <w:pStyle w:val="Content"/>
              <w:framePr w:hSpace="0" w:wrap="auto" w:vAnchor="margin" w:hAnchor="text" w:yAlign="inline"/>
            </w:pP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</w:tcPr>
          <w:p w14:paraId="3C62275C" w14:textId="77777777" w:rsidR="002178B9" w:rsidRPr="002178B9" w:rsidRDefault="002178B9" w:rsidP="002178B9">
            <w:pPr>
              <w:pStyle w:val="Content"/>
              <w:framePr w:hSpace="0" w:wrap="auto" w:vAnchor="margin" w:hAnchor="text" w:yAlign="inline"/>
            </w:pPr>
          </w:p>
        </w:tc>
        <w:tc>
          <w:tcPr>
            <w:tcW w:w="4841" w:type="dxa"/>
            <w:tcBorders>
              <w:top w:val="nil"/>
              <w:left w:val="nil"/>
              <w:bottom w:val="nil"/>
              <w:right w:val="nil"/>
            </w:tcBorders>
          </w:tcPr>
          <w:p w14:paraId="1C8CCC77" w14:textId="51EEB757" w:rsidR="002178B9" w:rsidRPr="002178B9" w:rsidRDefault="002178B9" w:rsidP="002178B9">
            <w:pPr>
              <w:pStyle w:val="Content"/>
              <w:framePr w:hSpace="0" w:wrap="auto" w:vAnchor="margin" w:hAnchor="text" w:yAlign="inline"/>
            </w:pPr>
          </w:p>
        </w:tc>
      </w:tr>
    </w:tbl>
    <w:p w14:paraId="110D091B" w14:textId="77777777" w:rsidR="001F0AF0" w:rsidRDefault="001F0AF0"/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84277E" w14:paraId="2911778B" w14:textId="77777777" w:rsidTr="0084277E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23160B" w14:textId="699BE1A8" w:rsidR="0084277E" w:rsidRDefault="0084277E" w:rsidP="0084277E">
            <w:pPr>
              <w:pStyle w:val="Heading1"/>
              <w:framePr w:hSpace="0" w:wrap="auto" w:vAnchor="margin" w:hAnchor="text" w:yAlign="inline"/>
              <w:jc w:val="left"/>
            </w:pPr>
          </w:p>
        </w:tc>
      </w:tr>
    </w:tbl>
    <w:tbl>
      <w:tblPr>
        <w:tblpPr w:leftFromText="180" w:rightFromText="180" w:vertAnchor="page" w:horzAnchor="margin" w:tblpY="3387"/>
        <w:tblW w:w="10061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865"/>
        <w:gridCol w:w="5196"/>
      </w:tblGrid>
      <w:tr w:rsidR="007C7473" w14:paraId="782B8FBF" w14:textId="77777777" w:rsidTr="008C5106">
        <w:trPr>
          <w:trHeight w:val="2610"/>
        </w:trPr>
        <w:tc>
          <w:tcPr>
            <w:tcW w:w="4865" w:type="dxa"/>
          </w:tcPr>
          <w:p w14:paraId="1E23D748" w14:textId="77777777" w:rsidR="007C7473" w:rsidRPr="002178B9" w:rsidRDefault="007C7473" w:rsidP="0084277E">
            <w:pPr>
              <w:pStyle w:val="Content"/>
              <w:framePr w:hSpace="0" w:wrap="auto" w:vAnchor="margin" w:hAnchor="text" w:yAlign="inline"/>
            </w:pPr>
          </w:p>
        </w:tc>
        <w:tc>
          <w:tcPr>
            <w:tcW w:w="5196" w:type="dxa"/>
            <w:vMerge w:val="restart"/>
          </w:tcPr>
          <w:p w14:paraId="60069914" w14:textId="77777777" w:rsidR="007C7473" w:rsidRPr="002178B9" w:rsidRDefault="007C7473" w:rsidP="0084277E">
            <w:pPr>
              <w:pStyle w:val="Content"/>
              <w:framePr w:hSpace="0" w:wrap="auto" w:vAnchor="margin" w:hAnchor="text" w:yAlign="inline"/>
            </w:pPr>
          </w:p>
        </w:tc>
      </w:tr>
      <w:tr w:rsidR="007C7473" w14:paraId="6A28050A" w14:textId="77777777" w:rsidTr="008C5106">
        <w:trPr>
          <w:trHeight w:val="2685"/>
        </w:trPr>
        <w:tc>
          <w:tcPr>
            <w:tcW w:w="4865" w:type="dxa"/>
          </w:tcPr>
          <w:p w14:paraId="3A36796A" w14:textId="39803DEC" w:rsidR="007C7473" w:rsidRPr="002178B9" w:rsidRDefault="007C7473" w:rsidP="008C5106">
            <w:pPr>
              <w:pStyle w:val="Content"/>
              <w:framePr w:hSpace="0" w:wrap="auto" w:vAnchor="margin" w:hAnchor="text" w:yAlign="inline"/>
            </w:pPr>
          </w:p>
        </w:tc>
        <w:tc>
          <w:tcPr>
            <w:tcW w:w="5196" w:type="dxa"/>
            <w:vMerge/>
          </w:tcPr>
          <w:p w14:paraId="56DCA80E" w14:textId="77777777" w:rsidR="007C7473" w:rsidRPr="002178B9" w:rsidRDefault="007C7473" w:rsidP="0084277E">
            <w:pPr>
              <w:pStyle w:val="Content"/>
              <w:framePr w:hSpace="0" w:wrap="auto" w:vAnchor="margin" w:hAnchor="text" w:yAlign="inline"/>
            </w:pPr>
          </w:p>
        </w:tc>
      </w:tr>
    </w:tbl>
    <w:p w14:paraId="1C563650" w14:textId="77777777" w:rsidR="007057F4" w:rsidRDefault="007057F4" w:rsidP="001F0AF0">
      <w:pPr>
        <w:spacing w:after="200"/>
      </w:pPr>
    </w:p>
    <w:sectPr w:rsidR="007057F4" w:rsidSect="007C7473">
      <w:headerReference w:type="even" r:id="rId33"/>
      <w:headerReference w:type="default" r:id="rId34"/>
      <w:footerReference w:type="even" r:id="rId35"/>
      <w:pgSz w:w="12240" w:h="15840" w:code="1"/>
      <w:pgMar w:top="1152" w:right="1152" w:bottom="720" w:left="1152" w:header="0" w:footer="0" w:gutter="0"/>
      <w:pgNumType w:start="0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F90482" w14:textId="77777777" w:rsidR="00CC17D8" w:rsidRDefault="00CC17D8" w:rsidP="007057F4">
      <w:r>
        <w:separator/>
      </w:r>
    </w:p>
  </w:endnote>
  <w:endnote w:type="continuationSeparator" w:id="0">
    <w:p w14:paraId="3D1CAFD7" w14:textId="77777777" w:rsidR="00CC17D8" w:rsidRDefault="00CC17D8" w:rsidP="007057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83E1D1" w14:textId="77777777" w:rsidR="00136006" w:rsidRDefault="00000000" w:rsidP="007057F4">
    <w:pPr>
      <w:pStyle w:val="Footer"/>
    </w:pPr>
    <w:sdt>
      <w:sdtPr>
        <w:rPr>
          <w:rFonts w:asciiTheme="majorHAnsi" w:eastAsiaTheme="majorEastAsia" w:hAnsiTheme="majorHAnsi" w:cstheme="majorBidi"/>
        </w:rPr>
        <w:id w:val="306900621"/>
        <w:placeholder>
          <w:docPart w:val="4664A411CAC14C48992A5D062DABFE68"/>
        </w:placeholder>
        <w:temporary/>
        <w:showingPlcHdr/>
      </w:sdtPr>
      <w:sdtContent>
        <w:r w:rsidR="00F45884">
          <w:t>Title</w:t>
        </w:r>
      </w:sdtContent>
    </w:sdt>
    <w:r w:rsidR="0049185C">
      <w:rPr>
        <w:rFonts w:asciiTheme="majorHAnsi" w:eastAsiaTheme="majorEastAsia" w:hAnsiTheme="majorHAnsi" w:cstheme="majorBidi"/>
      </w:rPr>
      <w:ptab w:relativeTo="margin" w:alignment="right" w:leader="none"/>
    </w:r>
    <w:r w:rsidR="0049185C">
      <w:rPr>
        <w:rFonts w:asciiTheme="majorHAnsi" w:eastAsiaTheme="majorEastAsia" w:hAnsiTheme="majorHAnsi" w:cstheme="majorBidi"/>
      </w:rPr>
      <w:t xml:space="preserve">Page </w:t>
    </w:r>
    <w:r w:rsidR="0049185C">
      <w:fldChar w:fldCharType="begin"/>
    </w:r>
    <w:r w:rsidR="0049185C">
      <w:instrText xml:space="preserve"> PAGE   \* MERGEFORMAT </w:instrText>
    </w:r>
    <w:r w:rsidR="0049185C">
      <w:fldChar w:fldCharType="separate"/>
    </w:r>
    <w:r w:rsidR="0049185C">
      <w:rPr>
        <w:rFonts w:asciiTheme="majorHAnsi" w:eastAsiaTheme="majorEastAsia" w:hAnsiTheme="majorHAnsi" w:cstheme="majorBidi"/>
        <w:noProof/>
      </w:rPr>
      <w:t>4</w:t>
    </w:r>
    <w:r w:rsidR="0049185C">
      <w:rPr>
        <w:rFonts w:asciiTheme="majorHAnsi" w:eastAsiaTheme="majorEastAsia" w:hAnsiTheme="majorHAnsi" w:cstheme="majorBidi"/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ED8548" w14:textId="77777777" w:rsidR="00CC17D8" w:rsidRDefault="00CC17D8" w:rsidP="007057F4">
      <w:r>
        <w:separator/>
      </w:r>
    </w:p>
  </w:footnote>
  <w:footnote w:type="continuationSeparator" w:id="0">
    <w:p w14:paraId="72F8F844" w14:textId="77777777" w:rsidR="00CC17D8" w:rsidRDefault="00CC17D8" w:rsidP="007057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5F8ED2" w14:textId="77777777" w:rsidR="00136006" w:rsidRDefault="0049185C" w:rsidP="007057F4">
    <w:pPr>
      <w:pStyle w:val="Header"/>
    </w:pPr>
    <w:r>
      <w:t>Adventure Works Marketing Plan</w:t>
    </w:r>
  </w:p>
  <w:p w14:paraId="5AF6DB8A" w14:textId="77777777" w:rsidR="00136006" w:rsidRDefault="00136006" w:rsidP="007057F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523" w:type="dxa"/>
      <w:tblInd w:w="-142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432" w:type="dxa"/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660"/>
    </w:tblGrid>
    <w:tr w:rsidR="007057F4" w14:paraId="3777EA2E" w14:textId="77777777" w:rsidTr="00A0428D">
      <w:trPr>
        <w:trHeight w:val="705"/>
      </w:trPr>
      <w:tc>
        <w:tcPr>
          <w:tcW w:w="12523" w:type="dxa"/>
          <w:tcBorders>
            <w:top w:val="nil"/>
            <w:left w:val="nil"/>
            <w:bottom w:val="nil"/>
            <w:right w:val="nil"/>
          </w:tcBorders>
        </w:tcPr>
        <w:p w14:paraId="027AAE28" w14:textId="77777777" w:rsidR="007057F4" w:rsidRDefault="004F2231" w:rsidP="007057F4">
          <w:pPr>
            <w:pStyle w:val="Header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08505B35" wp14:editId="0DC7A69F">
                    <wp:simplePos x="0" y="0"/>
                    <wp:positionH relativeFrom="column">
                      <wp:posOffset>7118161</wp:posOffset>
                    </wp:positionH>
                    <wp:positionV relativeFrom="paragraph">
                      <wp:posOffset>242518</wp:posOffset>
                    </wp:positionV>
                    <wp:extent cx="778476" cy="298483"/>
                    <wp:effectExtent l="0" t="0" r="0" b="6350"/>
                    <wp:wrapNone/>
                    <wp:docPr id="21" name="Text Box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78476" cy="29848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CF43E2A" w14:textId="77777777" w:rsidR="004F2231" w:rsidRPr="004F2231" w:rsidRDefault="004F2231" w:rsidP="004F2231">
                                <w:pPr>
                                  <w:rPr>
                                    <w:sz w:val="32"/>
                                  </w:rPr>
                                </w:pPr>
                                <w:r w:rsidRPr="004F2231">
                                  <w:rPr>
                                    <w:sz w:val="32"/>
                                  </w:rPr>
                                  <w:fldChar w:fldCharType="begin"/>
                                </w:r>
                                <w:r w:rsidRPr="004F2231">
                                  <w:rPr>
                                    <w:sz w:val="32"/>
                                  </w:rPr>
                                  <w:instrText xml:space="preserve"> PAGE  \* Arabic  \* MERGEFORMAT </w:instrText>
                                </w:r>
                                <w:r w:rsidRPr="004F2231">
                                  <w:rPr>
                                    <w:sz w:val="32"/>
                                  </w:rPr>
                                  <w:fldChar w:fldCharType="separate"/>
                                </w:r>
                                <w:r w:rsidR="00F63939">
                                  <w:rPr>
                                    <w:noProof/>
                                    <w:sz w:val="32"/>
                                  </w:rPr>
                                  <w:t>1</w:t>
                                </w:r>
                                <w:r w:rsidRPr="004F2231">
                                  <w:rPr>
                                    <w:sz w:val="32"/>
                                  </w:rPr>
                                  <w:fldChar w:fldCharType="end"/>
                                </w:r>
                              </w:p>
                              <w:p w14:paraId="4101D163" w14:textId="77777777" w:rsidR="004F2231" w:rsidRPr="004F2231" w:rsidRDefault="004F2231" w:rsidP="004F2231">
                                <w:pPr>
                                  <w:rPr>
                                    <w:sz w:val="3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08505B3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1" o:spid="_x0000_s1030" type="#_x0000_t202" style="position:absolute;left:0;text-align:left;margin-left:560.5pt;margin-top:19.1pt;width:61.3pt;height:23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" filled="f" stroked="f" strokeweight=".5pt">
                    <v:textbox>
                      <w:txbxContent>
                        <w:p w14:paraId="7CF43E2A" w14:textId="77777777" w:rsidR="004F2231" w:rsidRPr="004F2231" w:rsidRDefault="004F2231" w:rsidP="004F2231">
                          <w:pPr>
                            <w:rPr>
                              <w:sz w:val="32"/>
                            </w:rPr>
                          </w:pPr>
                          <w:r w:rsidRPr="004F2231">
                            <w:rPr>
                              <w:sz w:val="32"/>
                            </w:rPr>
                            <w:fldChar w:fldCharType="begin"/>
                          </w:r>
                          <w:r w:rsidRPr="004F2231">
                            <w:rPr>
                              <w:sz w:val="32"/>
                            </w:rPr>
                            <w:instrText xml:space="preserve"> PAGE  \* Arabic  \* MERGEFORMAT </w:instrText>
                          </w:r>
                          <w:r w:rsidRPr="004F2231">
                            <w:rPr>
                              <w:sz w:val="32"/>
                            </w:rPr>
                            <w:fldChar w:fldCharType="separate"/>
                          </w:r>
                          <w:r w:rsidR="00F63939">
                            <w:rPr>
                              <w:noProof/>
                              <w:sz w:val="32"/>
                            </w:rPr>
                            <w:t>1</w:t>
                          </w:r>
                          <w:r w:rsidRPr="004F2231">
                            <w:rPr>
                              <w:sz w:val="32"/>
                            </w:rPr>
                            <w:fldChar w:fldCharType="end"/>
                          </w:r>
                        </w:p>
                        <w:p w14:paraId="4101D163" w14:textId="77777777" w:rsidR="004F2231" w:rsidRPr="004F2231" w:rsidRDefault="004F2231" w:rsidP="004F2231">
                          <w:pPr>
                            <w:rPr>
                              <w:sz w:val="3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7057F4">
            <w:rPr>
              <w:noProof/>
            </w:rPr>
            <mc:AlternateContent>
              <mc:Choice Requires="wpg">
                <w:drawing>
                  <wp:inline distT="0" distB="0" distL="0" distR="0" wp14:anchorId="3F4FD53D" wp14:editId="7C31B2F4">
                    <wp:extent cx="8035162" cy="990600"/>
                    <wp:effectExtent l="0" t="0" r="4445" b="0"/>
                    <wp:docPr id="20" name="Group 20" descr="colored rectangle header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8035162" cy="990600"/>
                              <a:chOff x="0" y="0"/>
                              <a:chExt cx="7884949" cy="1512570"/>
                            </a:xfrm>
                          </wpg:grpSpPr>
                          <pic:pic xmlns:pic="http://schemas.openxmlformats.org/drawingml/2006/picture">
                            <pic:nvPicPr>
                              <pic:cNvPr id="14" name="Graphic 14" descr="colored rectangl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96DAC541-7B7A-43D3-8B79-37D633B846F1}">
                                    <asvg:svgBlip xmlns:asvg="http://schemas.microsoft.com/office/drawing/2016/SVG/main" r:embed="rId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97708"/>
                                <a:ext cx="4250690" cy="9747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" name="Graphic 16" descr="colored rectangl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">
                                <a:extLst>
                                  <a:ext uri="{96DAC541-7B7A-43D3-8B79-37D633B846F1}">
                                    <asvg:svgBlip xmlns:asvg="http://schemas.microsoft.com/office/drawing/2016/SVG/main" r:embed="rId4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459891" y="0"/>
                                <a:ext cx="1050290" cy="15125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" name="Graphic 19" descr="gray rectangl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96DAC541-7B7A-43D3-8B79-37D633B846F1}">
                                    <asvg:svgBlip xmlns:asvg="http://schemas.microsoft.com/office/drawing/2016/SVG/main" r:embed="rId6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24859" y="0"/>
                                <a:ext cx="3260090" cy="8026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4F1588C2" id="Group 20" o:spid="_x0000_s1026" alt="colored rectangle header" style="width:632.7pt;height:78pt;mso-position-horizontal-relative:char;mso-position-vertical-relative:line" coordsize="78849,1512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Graphic 14" o:spid="_x0000_s1027" type="#_x0000_t75" alt="colored rectangle" style="position:absolute;top:1977;width:42506;height:9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">
                      <v:imagedata r:id="rId7" o:title="colored rectangle"/>
                    </v:shape>
                    <v:shape id="Graphic 16" o:spid="_x0000_s1028" type="#_x0000_t75" alt="colored rectangle" style="position:absolute;left:34598;width:10503;height:15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">
                      <v:imagedata r:id="rId8" o:title="colored rectangle"/>
                    </v:shape>
                    <v:shape id="Graphic 19" o:spid="_x0000_s1029" type="#_x0000_t75" alt="gray rectangle" style="position:absolute;left:46248;width:32601;height:8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">
                      <v:imagedata r:id="rId9" o:title="gray rectangle"/>
                    </v:shape>
                    <w10:anchorlock/>
                  </v:group>
                </w:pict>
              </mc:Fallback>
            </mc:AlternateContent>
          </w:r>
        </w:p>
      </w:tc>
    </w:tr>
  </w:tbl>
  <w:p w14:paraId="0E5FC2A7" w14:textId="77777777" w:rsidR="007057F4" w:rsidRDefault="007057F4" w:rsidP="007057F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EC4404E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A2EA59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89CA97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D2361E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AC07FA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1EA040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234FE8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48A0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67C2F0E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E935F29"/>
    <w:multiLevelType w:val="hybridMultilevel"/>
    <w:tmpl w:val="CA6AE8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CA1190"/>
    <w:multiLevelType w:val="hybridMultilevel"/>
    <w:tmpl w:val="C500068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BB5AEF"/>
    <w:multiLevelType w:val="hybridMultilevel"/>
    <w:tmpl w:val="B7E42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1C710A"/>
    <w:multiLevelType w:val="hybridMultilevel"/>
    <w:tmpl w:val="63AC482A"/>
    <w:lvl w:ilvl="0" w:tplc="88C686DE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17A6BE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7E2D3D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E04E5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8CD96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652AD8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A2CBD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32906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434822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5B7E2C"/>
    <w:multiLevelType w:val="hybridMultilevel"/>
    <w:tmpl w:val="62945F4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4978C0"/>
    <w:multiLevelType w:val="hybridMultilevel"/>
    <w:tmpl w:val="3DE61B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3A398F"/>
    <w:multiLevelType w:val="hybridMultilevel"/>
    <w:tmpl w:val="E57C7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6240E5"/>
    <w:multiLevelType w:val="hybridMultilevel"/>
    <w:tmpl w:val="DCFEADB2"/>
    <w:lvl w:ilvl="0" w:tplc="21E6E29E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5D955697"/>
    <w:multiLevelType w:val="hybridMultilevel"/>
    <w:tmpl w:val="6F4C234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DB71FD"/>
    <w:multiLevelType w:val="hybridMultilevel"/>
    <w:tmpl w:val="DFB22FD8"/>
    <w:lvl w:ilvl="0" w:tplc="825A3108">
      <w:start w:val="1"/>
      <w:numFmt w:val="decimal"/>
      <w:lvlText w:val="%1."/>
      <w:lvlJc w:val="left"/>
      <w:pPr>
        <w:ind w:left="720" w:hanging="360"/>
      </w:pPr>
      <w:rPr>
        <w:color w:val="1FA7D6" w:themeColor="accent5" w:themeShade="BF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F936598"/>
    <w:multiLevelType w:val="hybridMultilevel"/>
    <w:tmpl w:val="E48EB1CA"/>
    <w:lvl w:ilvl="0" w:tplc="AE14A238">
      <w:numFmt w:val="bullet"/>
      <w:lvlText w:val="•"/>
      <w:lvlJc w:val="left"/>
      <w:pPr>
        <w:ind w:left="1080" w:hanging="72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D85391"/>
    <w:multiLevelType w:val="multilevel"/>
    <w:tmpl w:val="A2F88B8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</w:abstractNum>
  <w:abstractNum w:abstractNumId="21" w15:restartNumberingAfterBreak="0">
    <w:nsid w:val="79AC0104"/>
    <w:multiLevelType w:val="multilevel"/>
    <w:tmpl w:val="C37E5FF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upperRoman"/>
      <w:lvlText w:val="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upperLetter"/>
      <w:lvlText w:val="%4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upperRoman"/>
      <w:lvlText w:val="%6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lowerRoman"/>
      <w:lvlText w:val="%7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upp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2" w15:restartNumberingAfterBreak="0">
    <w:nsid w:val="7B6E7B62"/>
    <w:multiLevelType w:val="hybridMultilevel"/>
    <w:tmpl w:val="0F5EF7E0"/>
    <w:lvl w:ilvl="0" w:tplc="FC54D81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57E2115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934F6D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B4480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24DAA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F8AC91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82FD0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D6D32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D6BF0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D43676"/>
    <w:multiLevelType w:val="multilevel"/>
    <w:tmpl w:val="304EA2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F867F8E"/>
    <w:multiLevelType w:val="hybridMultilevel"/>
    <w:tmpl w:val="80A49A54"/>
    <w:lvl w:ilvl="0" w:tplc="10D64394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84918319">
    <w:abstractNumId w:val="8"/>
  </w:num>
  <w:num w:numId="2" w16cid:durableId="1858041275">
    <w:abstractNumId w:val="21"/>
  </w:num>
  <w:num w:numId="3" w16cid:durableId="1262253951">
    <w:abstractNumId w:val="22"/>
  </w:num>
  <w:num w:numId="4" w16cid:durableId="889658940">
    <w:abstractNumId w:val="24"/>
  </w:num>
  <w:num w:numId="5" w16cid:durableId="1783765683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348558468">
    <w:abstractNumId w:val="12"/>
  </w:num>
  <w:num w:numId="7" w16cid:durableId="1388913186">
    <w:abstractNumId w:val="20"/>
  </w:num>
  <w:num w:numId="8" w16cid:durableId="1473138342">
    <w:abstractNumId w:val="7"/>
  </w:num>
  <w:num w:numId="9" w16cid:durableId="1844934786">
    <w:abstractNumId w:val="6"/>
  </w:num>
  <w:num w:numId="10" w16cid:durableId="612440244">
    <w:abstractNumId w:val="5"/>
  </w:num>
  <w:num w:numId="11" w16cid:durableId="254703848">
    <w:abstractNumId w:val="4"/>
  </w:num>
  <w:num w:numId="12" w16cid:durableId="1465588100">
    <w:abstractNumId w:val="3"/>
  </w:num>
  <w:num w:numId="13" w16cid:durableId="394207282">
    <w:abstractNumId w:val="2"/>
  </w:num>
  <w:num w:numId="14" w16cid:durableId="95566971">
    <w:abstractNumId w:val="1"/>
  </w:num>
  <w:num w:numId="15" w16cid:durableId="1821268834">
    <w:abstractNumId w:val="0"/>
  </w:num>
  <w:num w:numId="16" w16cid:durableId="1941989029">
    <w:abstractNumId w:val="14"/>
  </w:num>
  <w:num w:numId="17" w16cid:durableId="442068424">
    <w:abstractNumId w:val="16"/>
  </w:num>
  <w:num w:numId="18" w16cid:durableId="1399940382">
    <w:abstractNumId w:val="11"/>
  </w:num>
  <w:num w:numId="19" w16cid:durableId="282033744">
    <w:abstractNumId w:val="15"/>
  </w:num>
  <w:num w:numId="20" w16cid:durableId="817770268">
    <w:abstractNumId w:val="19"/>
  </w:num>
  <w:num w:numId="21" w16cid:durableId="1554462615">
    <w:abstractNumId w:val="23"/>
  </w:num>
  <w:num w:numId="22" w16cid:durableId="1398354862">
    <w:abstractNumId w:val="23"/>
  </w:num>
  <w:num w:numId="23" w16cid:durableId="388765096">
    <w:abstractNumId w:val="9"/>
  </w:num>
  <w:num w:numId="24" w16cid:durableId="1201747046">
    <w:abstractNumId w:val="18"/>
  </w:num>
  <w:num w:numId="25" w16cid:durableId="1906719444">
    <w:abstractNumId w:val="10"/>
  </w:num>
  <w:num w:numId="26" w16cid:durableId="1393503070">
    <w:abstractNumId w:val="17"/>
  </w:num>
  <w:num w:numId="27" w16cid:durableId="197756779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D9A"/>
    <w:rsid w:val="000174F2"/>
    <w:rsid w:val="00067C92"/>
    <w:rsid w:val="0007665C"/>
    <w:rsid w:val="00084E68"/>
    <w:rsid w:val="000C46F2"/>
    <w:rsid w:val="00136006"/>
    <w:rsid w:val="001449EC"/>
    <w:rsid w:val="00146CD2"/>
    <w:rsid w:val="001670A7"/>
    <w:rsid w:val="001A7A9E"/>
    <w:rsid w:val="001B361F"/>
    <w:rsid w:val="001F0AF0"/>
    <w:rsid w:val="002178B9"/>
    <w:rsid w:val="00245596"/>
    <w:rsid w:val="00291712"/>
    <w:rsid w:val="002E0194"/>
    <w:rsid w:val="002F1518"/>
    <w:rsid w:val="00303EF8"/>
    <w:rsid w:val="003620E2"/>
    <w:rsid w:val="003649FF"/>
    <w:rsid w:val="003F5051"/>
    <w:rsid w:val="00420DF5"/>
    <w:rsid w:val="004371B6"/>
    <w:rsid w:val="00444C7B"/>
    <w:rsid w:val="0048718B"/>
    <w:rsid w:val="0049185C"/>
    <w:rsid w:val="004F2231"/>
    <w:rsid w:val="00500ACC"/>
    <w:rsid w:val="005112D1"/>
    <w:rsid w:val="0055035B"/>
    <w:rsid w:val="005C3643"/>
    <w:rsid w:val="005E30C6"/>
    <w:rsid w:val="0063697B"/>
    <w:rsid w:val="0068500D"/>
    <w:rsid w:val="006D2247"/>
    <w:rsid w:val="007057F4"/>
    <w:rsid w:val="00720B61"/>
    <w:rsid w:val="007417B3"/>
    <w:rsid w:val="00742102"/>
    <w:rsid w:val="00750AC4"/>
    <w:rsid w:val="00773B66"/>
    <w:rsid w:val="007C7473"/>
    <w:rsid w:val="007D26F1"/>
    <w:rsid w:val="007E5499"/>
    <w:rsid w:val="008253A5"/>
    <w:rsid w:val="008417CE"/>
    <w:rsid w:val="0084277E"/>
    <w:rsid w:val="00862361"/>
    <w:rsid w:val="008A3C95"/>
    <w:rsid w:val="008C386D"/>
    <w:rsid w:val="008C5106"/>
    <w:rsid w:val="008D5829"/>
    <w:rsid w:val="00946F55"/>
    <w:rsid w:val="00965BD5"/>
    <w:rsid w:val="009875C8"/>
    <w:rsid w:val="00991D08"/>
    <w:rsid w:val="00996D9A"/>
    <w:rsid w:val="009A784F"/>
    <w:rsid w:val="009B782F"/>
    <w:rsid w:val="00A0428D"/>
    <w:rsid w:val="00A63DE6"/>
    <w:rsid w:val="00B00CF7"/>
    <w:rsid w:val="00B0688D"/>
    <w:rsid w:val="00B338A4"/>
    <w:rsid w:val="00B40525"/>
    <w:rsid w:val="00B41D82"/>
    <w:rsid w:val="00B70426"/>
    <w:rsid w:val="00B90346"/>
    <w:rsid w:val="00BB6CAC"/>
    <w:rsid w:val="00BC68A2"/>
    <w:rsid w:val="00BD1015"/>
    <w:rsid w:val="00BE7253"/>
    <w:rsid w:val="00CA16E0"/>
    <w:rsid w:val="00CC17D8"/>
    <w:rsid w:val="00CE0BC9"/>
    <w:rsid w:val="00D2045C"/>
    <w:rsid w:val="00D224D6"/>
    <w:rsid w:val="00D540AF"/>
    <w:rsid w:val="00D6093C"/>
    <w:rsid w:val="00D638C1"/>
    <w:rsid w:val="00D73D44"/>
    <w:rsid w:val="00D967AC"/>
    <w:rsid w:val="00E50A4D"/>
    <w:rsid w:val="00E758BC"/>
    <w:rsid w:val="00E95AFE"/>
    <w:rsid w:val="00EC71DA"/>
    <w:rsid w:val="00ED3756"/>
    <w:rsid w:val="00F125B9"/>
    <w:rsid w:val="00F43A02"/>
    <w:rsid w:val="00F45884"/>
    <w:rsid w:val="00F46ACF"/>
    <w:rsid w:val="00F553FE"/>
    <w:rsid w:val="00F63939"/>
    <w:rsid w:val="00F91AD0"/>
    <w:rsid w:val="00FA5DD4"/>
    <w:rsid w:val="00FB05E4"/>
    <w:rsid w:val="00FC4062"/>
    <w:rsid w:val="00FE274F"/>
    <w:rsid w:val="00FF0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7D452CF"/>
  <w15:chartTrackingRefBased/>
  <w15:docId w15:val="{B37D9273-B75B-4495-94F4-9E286FCC1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uiPriority="10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7473"/>
    <w:pPr>
      <w:spacing w:after="0"/>
    </w:pPr>
    <w:rPr>
      <w:b/>
      <w:color w:val="0F0F3F" w:themeColor="text1"/>
      <w:sz w:val="28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057F4"/>
    <w:pPr>
      <w:keepNext/>
      <w:keepLines/>
      <w:framePr w:hSpace="180" w:wrap="around" w:vAnchor="page" w:hAnchor="margin" w:y="974"/>
      <w:contextualSpacing/>
      <w:jc w:val="both"/>
      <w:outlineLvl w:val="0"/>
    </w:pPr>
    <w:rPr>
      <w:rFonts w:asciiTheme="majorHAnsi" w:eastAsiaTheme="majorEastAsia" w:hAnsiTheme="majorHAnsi" w:cstheme="majorBidi"/>
      <w:bCs/>
      <w:sz w:val="4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78B9"/>
    <w:pPr>
      <w:framePr w:hSpace="180" w:wrap="around" w:vAnchor="page" w:hAnchor="margin" w:y="3427"/>
      <w:spacing w:after="200"/>
      <w:outlineLvl w:val="1"/>
    </w:pPr>
    <w:rPr>
      <w:rFonts w:asciiTheme="majorHAnsi" w:hAnsiTheme="majorHAnsi"/>
      <w:color w:val="0189F9" w:themeColor="accent1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057F4"/>
    <w:pPr>
      <w:outlineLvl w:val="2"/>
    </w:pPr>
    <w:rPr>
      <w:rFonts w:asciiTheme="majorHAnsi" w:hAnsiTheme="majorHAns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F223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065BA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basedOn w:val="DefaultParagraphFont"/>
    <w:uiPriority w:val="33"/>
    <w:semiHidden/>
    <w:unhideWhenUsed/>
    <w:qFormat/>
    <w:rPr>
      <w:b/>
      <w:bCs/>
      <w:i/>
      <w:iCs/>
      <w:spacing w:val="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 w:val="0"/>
      <w:smallCaps/>
      <w:color w:val="0189F9" w:themeColor="accent1"/>
      <w:spacing w:val="0"/>
    </w:rPr>
  </w:style>
  <w:style w:type="character" w:customStyle="1" w:styleId="Heading1Char">
    <w:name w:val="Heading 1 Char"/>
    <w:basedOn w:val="DefaultParagraphFont"/>
    <w:link w:val="Heading1"/>
    <w:uiPriority w:val="9"/>
    <w:rsid w:val="007057F4"/>
    <w:rPr>
      <w:rFonts w:asciiTheme="majorHAnsi" w:eastAsiaTheme="majorEastAsia" w:hAnsiTheme="majorHAnsi" w:cstheme="majorBidi"/>
      <w:b/>
      <w:bCs/>
      <w:color w:val="0F0F3F" w:themeColor="text1"/>
      <w:sz w:val="48"/>
      <w:szCs w:val="28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2178B9"/>
    <w:rPr>
      <w:rFonts w:asciiTheme="majorHAnsi" w:hAnsiTheme="majorHAnsi"/>
      <w:b/>
      <w:color w:val="0189F9" w:themeColor="accent1"/>
      <w:sz w:val="40"/>
      <w:szCs w:val="40"/>
      <w:lang w:eastAsia="en-US"/>
    </w:rPr>
  </w:style>
  <w:style w:type="paragraph" w:styleId="ListBullet">
    <w:name w:val="List Bullet"/>
    <w:basedOn w:val="Content"/>
    <w:uiPriority w:val="11"/>
    <w:qFormat/>
    <w:rsid w:val="005C3643"/>
    <w:pPr>
      <w:framePr w:wrap="around"/>
      <w:numPr>
        <w:numId w:val="17"/>
      </w:numPr>
    </w:pPr>
    <w:rPr>
      <w:noProof/>
    </w:rPr>
  </w:style>
  <w:style w:type="paragraph" w:customStyle="1" w:styleId="AlignedText">
    <w:name w:val="Aligned Text"/>
    <w:basedOn w:val="Heading3"/>
    <w:uiPriority w:val="2"/>
    <w:qFormat/>
    <w:rsid w:val="004F2231"/>
  </w:style>
  <w:style w:type="paragraph" w:styleId="TOC1">
    <w:name w:val="toc 1"/>
    <w:basedOn w:val="Normal"/>
    <w:uiPriority w:val="39"/>
    <w:pPr>
      <w:tabs>
        <w:tab w:val="right" w:leader="dot" w:pos="5040"/>
      </w:tabs>
    </w:pPr>
  </w:style>
  <w:style w:type="paragraph" w:styleId="TOC2">
    <w:name w:val="toc 2"/>
    <w:basedOn w:val="Normal"/>
    <w:uiPriority w:val="39"/>
    <w:pPr>
      <w:tabs>
        <w:tab w:val="right" w:leader="dot" w:pos="5040"/>
      </w:tabs>
    </w:pPr>
  </w:style>
  <w:style w:type="paragraph" w:styleId="Title">
    <w:name w:val="Title"/>
    <w:basedOn w:val="Normal"/>
    <w:link w:val="TitleChar"/>
    <w:uiPriority w:val="1"/>
    <w:qFormat/>
    <w:rsid w:val="002E0194"/>
    <w:pPr>
      <w:framePr w:hSpace="180" w:wrap="around" w:vAnchor="page" w:hAnchor="margin" w:y="974"/>
      <w:spacing w:line="240" w:lineRule="auto"/>
      <w:contextualSpacing/>
    </w:pPr>
    <w:rPr>
      <w:rFonts w:asciiTheme="majorHAnsi" w:eastAsiaTheme="majorEastAsia" w:hAnsiTheme="majorHAnsi" w:cstheme="majorBidi"/>
      <w:kern w:val="28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"/>
    <w:rsid w:val="002E0194"/>
    <w:rPr>
      <w:rFonts w:asciiTheme="majorHAnsi" w:eastAsiaTheme="majorEastAsia" w:hAnsiTheme="majorHAnsi" w:cstheme="majorBidi"/>
      <w:b/>
      <w:color w:val="0F0F3F" w:themeColor="text1"/>
      <w:kern w:val="28"/>
      <w:sz w:val="80"/>
      <w:szCs w:val="80"/>
      <w:lang w:eastAsia="en-US"/>
    </w:rPr>
  </w:style>
  <w:style w:type="paragraph" w:styleId="TOCHeading">
    <w:name w:val="TOC Heading"/>
    <w:basedOn w:val="Heading1"/>
    <w:next w:val="Normal"/>
    <w:uiPriority w:val="39"/>
    <w:qFormat/>
    <w:rsid w:val="001F0AF0"/>
    <w:pPr>
      <w:pageBreakBefore/>
      <w:framePr w:wrap="around"/>
      <w:outlineLvl w:val="9"/>
    </w:pPr>
    <w:rPr>
      <w:caps/>
    </w:rPr>
  </w:style>
  <w:style w:type="paragraph" w:styleId="Footer">
    <w:name w:val="footer"/>
    <w:basedOn w:val="Normal"/>
    <w:link w:val="FooterChar"/>
    <w:uiPriority w:val="99"/>
    <w:pPr>
      <w:spacing w:line="240" w:lineRule="auto"/>
      <w:ind w:right="130"/>
      <w:jc w:val="right"/>
    </w:pPr>
  </w:style>
  <w:style w:type="character" w:customStyle="1" w:styleId="FooterChar">
    <w:name w:val="Footer Char"/>
    <w:basedOn w:val="DefaultParagraphFont"/>
    <w:link w:val="Footer"/>
    <w:uiPriority w:val="99"/>
    <w:rPr>
      <w:lang w:eastAsia="en-US"/>
    </w:rPr>
  </w:style>
  <w:style w:type="paragraph" w:styleId="Header">
    <w:name w:val="header"/>
    <w:basedOn w:val="Normal"/>
    <w:link w:val="HeaderChar"/>
    <w:uiPriority w:val="99"/>
    <w:pPr>
      <w:spacing w:line="240" w:lineRule="auto"/>
      <w:jc w:val="right"/>
    </w:pPr>
  </w:style>
  <w:style w:type="character" w:customStyle="1" w:styleId="HeaderChar">
    <w:name w:val="Header Char"/>
    <w:basedOn w:val="DefaultParagraphFont"/>
    <w:link w:val="Header"/>
    <w:uiPriority w:val="99"/>
    <w:rPr>
      <w:lang w:eastAsia="en-US"/>
    </w:rPr>
  </w:style>
  <w:style w:type="table" w:styleId="TableGrid">
    <w:name w:val="Table Grid"/>
    <w:basedOn w:val="TableNormal"/>
    <w:pPr>
      <w:spacing w:after="0" w:line="240" w:lineRule="auto"/>
    </w:pPr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  <w:lang w:eastAsia="en-US"/>
    </w:rPr>
  </w:style>
  <w:style w:type="paragraph" w:styleId="ListNumber">
    <w:name w:val="List Number"/>
    <w:basedOn w:val="Normal"/>
    <w:uiPriority w:val="10"/>
    <w:qFormat/>
    <w:rsid w:val="00B0688D"/>
    <w:pPr>
      <w:numPr>
        <w:numId w:val="2"/>
      </w:numPr>
    </w:pPr>
    <w:rPr>
      <w:rFonts w:eastAsiaTheme="minorHAnsi"/>
      <w:b w:val="0"/>
    </w:rPr>
  </w:style>
  <w:style w:type="character" w:customStyle="1" w:styleId="Heading3Char">
    <w:name w:val="Heading 3 Char"/>
    <w:basedOn w:val="DefaultParagraphFont"/>
    <w:link w:val="Heading3"/>
    <w:uiPriority w:val="9"/>
    <w:rsid w:val="007057F4"/>
    <w:rPr>
      <w:rFonts w:asciiTheme="majorHAnsi" w:hAnsiTheme="majorHAnsi"/>
      <w:b/>
      <w:color w:val="0F0F3F" w:themeColor="text1"/>
      <w:sz w:val="32"/>
      <w:szCs w:val="3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7057F4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7057F4"/>
    <w:rPr>
      <w:color w:val="60C5E8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4F2231"/>
    <w:rPr>
      <w:rFonts w:asciiTheme="majorHAnsi" w:eastAsiaTheme="majorEastAsia" w:hAnsiTheme="majorHAnsi" w:cstheme="majorBidi"/>
      <w:b/>
      <w:i/>
      <w:iCs/>
      <w:color w:val="0065BA" w:themeColor="accent1" w:themeShade="BF"/>
      <w:sz w:val="28"/>
      <w:lang w:eastAsia="en-US"/>
    </w:rPr>
  </w:style>
  <w:style w:type="paragraph" w:customStyle="1" w:styleId="Content">
    <w:name w:val="Content"/>
    <w:basedOn w:val="Normal"/>
    <w:link w:val="ContentChar"/>
    <w:qFormat/>
    <w:rsid w:val="002178B9"/>
    <w:pPr>
      <w:framePr w:hSpace="180" w:wrap="around" w:vAnchor="page" w:hAnchor="margin" w:y="3427"/>
      <w:spacing w:line="240" w:lineRule="auto"/>
    </w:pPr>
    <w:rPr>
      <w:b w:val="0"/>
    </w:rPr>
  </w:style>
  <w:style w:type="character" w:styleId="Emphasis">
    <w:name w:val="Emphasis"/>
    <w:basedOn w:val="DefaultParagraphFont"/>
    <w:uiPriority w:val="20"/>
    <w:unhideWhenUsed/>
    <w:qFormat/>
    <w:rsid w:val="007C7473"/>
    <w:rPr>
      <w:i/>
      <w:iCs/>
    </w:rPr>
  </w:style>
  <w:style w:type="character" w:customStyle="1" w:styleId="ContentChar">
    <w:name w:val="Content Char"/>
    <w:basedOn w:val="DefaultParagraphFont"/>
    <w:link w:val="Content"/>
    <w:rsid w:val="002178B9"/>
    <w:rPr>
      <w:color w:val="0F0F3F" w:themeColor="text1"/>
      <w:sz w:val="28"/>
      <w:lang w:eastAsia="en-US"/>
    </w:rPr>
  </w:style>
  <w:style w:type="paragraph" w:customStyle="1" w:styleId="notion-list-item">
    <w:name w:val="notion-list-item"/>
    <w:basedOn w:val="Normal"/>
    <w:rsid w:val="00A042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val="en-IN" w:eastAsia="en-IN"/>
    </w:rPr>
  </w:style>
  <w:style w:type="character" w:customStyle="1" w:styleId="notion-semantic-string">
    <w:name w:val="notion-semantic-string"/>
    <w:basedOn w:val="DefaultParagraphFont"/>
    <w:rsid w:val="00A0428D"/>
  </w:style>
  <w:style w:type="character" w:styleId="Strong">
    <w:name w:val="Strong"/>
    <w:basedOn w:val="DefaultParagraphFont"/>
    <w:uiPriority w:val="22"/>
    <w:qFormat/>
    <w:rsid w:val="00A0428D"/>
    <w:rPr>
      <w:b/>
      <w:bCs/>
    </w:rPr>
  </w:style>
  <w:style w:type="paragraph" w:customStyle="1" w:styleId="notion-textcontent">
    <w:name w:val="notion-text__content"/>
    <w:basedOn w:val="Normal"/>
    <w:rsid w:val="00A042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val="en-IN" w:eastAsia="en-IN"/>
    </w:rPr>
  </w:style>
  <w:style w:type="character" w:styleId="HTMLCode">
    <w:name w:val="HTML Code"/>
    <w:basedOn w:val="DefaultParagraphFont"/>
    <w:uiPriority w:val="99"/>
    <w:semiHidden/>
    <w:unhideWhenUsed/>
    <w:rsid w:val="00A0428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626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0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1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24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6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27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25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44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92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svg"/><Relationship Id="rId33" Type="http://schemas.openxmlformats.org/officeDocument/2006/relationships/header" Target="header1.xm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svg"/><Relationship Id="rId37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svg"/><Relationship Id="rId30" Type="http://schemas.openxmlformats.org/officeDocument/2006/relationships/image" Target="media/image24.sv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image" Target="media/image32.png"/><Relationship Id="rId3" Type="http://schemas.openxmlformats.org/officeDocument/2006/relationships/image" Target="media/image29.png"/><Relationship Id="rId7" Type="http://schemas.openxmlformats.org/officeDocument/2006/relationships/image" Target="media/image310.png"/><Relationship Id="rId2" Type="http://schemas.openxmlformats.org/officeDocument/2006/relationships/image" Target="media/image28.svg"/><Relationship Id="rId1" Type="http://schemas.openxmlformats.org/officeDocument/2006/relationships/image" Target="media/image27.png"/><Relationship Id="rId6" Type="http://schemas.openxmlformats.org/officeDocument/2006/relationships/image" Target="media/image32.svg"/><Relationship Id="rId5" Type="http://schemas.openxmlformats.org/officeDocument/2006/relationships/image" Target="media/image31.png"/><Relationship Id="rId4" Type="http://schemas.openxmlformats.org/officeDocument/2006/relationships/image" Target="media/image30.svg"/><Relationship Id="rId9" Type="http://schemas.openxmlformats.org/officeDocument/2006/relationships/image" Target="media/image33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omnath%20Poddar\AppData\Roaming\Microsoft\Templates\Business%20report%20(graphic%20design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664A411CAC14C48992A5D062DABFE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C495C6-DEFF-4F1A-B6CE-D55421F1520C}"/>
      </w:docPartPr>
      <w:docPartBody>
        <w:p w:rsidR="00980482" w:rsidRDefault="00000000">
          <w:pPr>
            <w:pStyle w:val="4664A411CAC14C48992A5D062DABFE68"/>
          </w:pPr>
          <w:r>
            <w:t>Type chapter title (level 1)</w:t>
          </w:r>
        </w:p>
      </w:docPartBody>
    </w:docPart>
    <w:docPart>
      <w:docPartPr>
        <w:name w:val="FCFFBDFEDCA049C88AFCD1EBA5243F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DF2030-825D-4785-8484-76370A51FCEA}"/>
      </w:docPartPr>
      <w:docPartBody>
        <w:p w:rsidR="00980482" w:rsidRDefault="00000000">
          <w:pPr>
            <w:pStyle w:val="FCFFBDFEDCA049C88AFCD1EBA5243FF9"/>
          </w:pPr>
          <w:r w:rsidRPr="002178B9">
            <w:t>To get started right away, just tap any placeholder text (such as this) and start typing to replace it with your own.</w:t>
          </w:r>
        </w:p>
      </w:docPartBody>
    </w:docPart>
    <w:docPart>
      <w:docPartPr>
        <w:name w:val="273E4B0143A84824AF67BD486D1F3FA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34B736-4FE9-4BF7-AD11-EA2D01794D3F}"/>
      </w:docPartPr>
      <w:docPartBody>
        <w:p w:rsidR="00980482" w:rsidRDefault="00000000">
          <w:pPr>
            <w:pStyle w:val="273E4B0143A84824AF67BD486D1F3FAD"/>
          </w:pPr>
          <w:r w:rsidRPr="003620E2">
            <w:t xml:space="preserve">Some of the sample text in this document indicates the name of the style applied, so that you can easily apply the same formatting again. For example, this is the </w:t>
          </w:r>
          <w:r>
            <w:t xml:space="preserve">Content </w:t>
          </w:r>
          <w:r w:rsidRPr="003620E2">
            <w:t>style.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71DD"/>
    <w:rsid w:val="007C59AD"/>
    <w:rsid w:val="00980482"/>
    <w:rsid w:val="00E171DD"/>
    <w:rsid w:val="00E760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664A411CAC14C48992A5D062DABFE68">
    <w:name w:val="4664A411CAC14C48992A5D062DABFE68"/>
  </w:style>
  <w:style w:type="paragraph" w:customStyle="1" w:styleId="041DBAA03D214DDD9CDE9003F60AF7A1">
    <w:name w:val="041DBAA03D214DDD9CDE9003F60AF7A1"/>
  </w:style>
  <w:style w:type="paragraph" w:customStyle="1" w:styleId="BEBAD96720B04F43BA0B35E6FA740495">
    <w:name w:val="BEBAD96720B04F43BA0B35E6FA740495"/>
  </w:style>
  <w:style w:type="paragraph" w:customStyle="1" w:styleId="FCFFBDFEDCA049C88AFCD1EBA5243FF9">
    <w:name w:val="FCFFBDFEDCA049C88AFCD1EBA5243FF9"/>
  </w:style>
  <w:style w:type="paragraph" w:customStyle="1" w:styleId="273E4B0143A84824AF67BD486D1F3FAD">
    <w:name w:val="273E4B0143A84824AF67BD486D1F3FAD"/>
  </w:style>
  <w:style w:type="paragraph" w:customStyle="1" w:styleId="7160DAF4C3A94D6CADCF08B2ACBEC73A">
    <w:name w:val="7160DAF4C3A94D6CADCF08B2ACBEC73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3.jpeg"/></Relationships>
</file>

<file path=word/theme/theme1.xml><?xml version="1.0" encoding="utf-8"?>
<a:theme xmlns:a="http://schemas.openxmlformats.org/drawingml/2006/main" name="Report">
  <a:themeElements>
    <a:clrScheme name="Custom 50">
      <a:dk1>
        <a:srgbClr val="0F0F3F"/>
      </a:dk1>
      <a:lt1>
        <a:sysClr val="window" lastClr="FFFFFF"/>
      </a:lt1>
      <a:dk2>
        <a:srgbClr val="292561"/>
      </a:dk2>
      <a:lt2>
        <a:srgbClr val="F2F2F2"/>
      </a:lt2>
      <a:accent1>
        <a:srgbClr val="0189F9"/>
      </a:accent1>
      <a:accent2>
        <a:srgbClr val="293B90"/>
      </a:accent2>
      <a:accent3>
        <a:srgbClr val="2664B0"/>
      </a:accent3>
      <a:accent4>
        <a:srgbClr val="5998D2"/>
      </a:accent4>
      <a:accent5>
        <a:srgbClr val="60C5E8"/>
      </a:accent5>
      <a:accent6>
        <a:srgbClr val="2664B0"/>
      </a:accent6>
      <a:hlink>
        <a:srgbClr val="60C5E8"/>
      </a:hlink>
      <a:folHlink>
        <a:srgbClr val="60C5E8"/>
      </a:folHlink>
    </a:clrScheme>
    <a:fontScheme name="Custom 4">
      <a:majorFont>
        <a:latin typeface="Gill Sans MT"/>
        <a:ea typeface=""/>
        <a:cs typeface=""/>
      </a:majorFont>
      <a:minorFont>
        <a:latin typeface="Calibri"/>
        <a:ea typeface=""/>
        <a:cs typeface="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Business report (graphic design)</Template>
  <TotalTime>797</TotalTime>
  <Pages>12</Pages>
  <Words>596</Words>
  <Characters>3402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Somnath Sudarshan PODDAR</dc:creator>
  <cp:keywords/>
  <dc:description/>
  <cp:lastModifiedBy>Somnath. Poddar</cp:lastModifiedBy>
  <cp:revision>18</cp:revision>
  <dcterms:created xsi:type="dcterms:W3CDTF">2023-02-28T12:53:00Z</dcterms:created>
  <dcterms:modified xsi:type="dcterms:W3CDTF">2023-05-14T09:36:00Z</dcterms:modified>
</cp:coreProperties>
</file>